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Pr="00E42560" w:rsidR="00B726CF" w:rsidRDefault="00E42560" w14:paraId="6D234C4D" wp14:textId="77777777">
      <w:pPr>
        <w:pStyle w:val="Nom"/>
        <w:rPr>
          <w:lang w:val="en-US"/>
        </w:rPr>
      </w:pPr>
      <w:r w:rsidRPr="00E42560">
        <w:rPr>
          <w:lang w:val="en-US"/>
        </w:rPr>
        <w:t>Mouhammadou oury diallo</w:t>
      </w:r>
    </w:p>
    <w:p xmlns:wp14="http://schemas.microsoft.com/office/word/2010/wordml" w:rsidRPr="00EB3208" w:rsidR="00E42560" w:rsidRDefault="00E42560" w14:paraId="0EDFE5AA" wp14:textId="77777777">
      <w:pPr>
        <w:pStyle w:val="Coordonnes"/>
        <w:rPr>
          <w:rStyle w:val="Lienhypertexte"/>
          <w:lang w:val="en-US"/>
        </w:rPr>
      </w:pPr>
      <w:r w:rsidRPr="006D1E49">
        <w:rPr>
          <w:lang w:val="en-US"/>
        </w:rPr>
        <w:t xml:space="preserve">Dakar, Senegal | +221762714888 | </w:t>
      </w:r>
      <w:hyperlink w:history="1" r:id="rId8">
        <w:r w:rsidRPr="006D1E49">
          <w:rPr>
            <w:rStyle w:val="Lienhypertexte"/>
            <w:lang w:val="en-US"/>
          </w:rPr>
          <w:t>ryhow99@gmail.com</w:t>
        </w:r>
      </w:hyperlink>
    </w:p>
    <w:p xmlns:wp14="http://schemas.microsoft.com/office/word/2010/wordml" w:rsidRPr="006D1E49" w:rsidR="00027F62" w:rsidRDefault="00027F62" w14:paraId="672A6659" wp14:textId="77777777">
      <w:pPr>
        <w:pStyle w:val="Coordonnes"/>
        <w:rPr>
          <w:lang w:val="en-US"/>
        </w:rPr>
      </w:pPr>
    </w:p>
    <w:p xmlns:wp14="http://schemas.microsoft.com/office/word/2010/wordml" w:rsidR="00E42560" w:rsidRDefault="00E42560" w14:paraId="5C63FAF6" wp14:textId="77777777">
      <w:pPr>
        <w:pStyle w:val="Coordonnes"/>
        <w:rPr>
          <w:lang w:val="nb-NO"/>
        </w:rPr>
      </w:pPr>
      <w:r w:rsidRPr="00283818">
        <w:rPr>
          <w:u w:val="single"/>
          <w:lang w:val="nb-NO"/>
        </w:rPr>
        <w:t>LinkedIn</w:t>
      </w:r>
      <w:r w:rsidRPr="00E42560">
        <w:rPr>
          <w:lang w:val="nb-NO"/>
        </w:rPr>
        <w:t xml:space="preserve">: </w:t>
      </w:r>
      <w:hyperlink w:history="1" r:id="rId9">
        <w:r w:rsidRPr="00032369">
          <w:rPr>
            <w:rStyle w:val="Lienhypertexte"/>
            <w:lang w:val="nb-NO"/>
          </w:rPr>
          <w:t>https://www.linkedin.com/in/mouhammadouod/</w:t>
        </w:r>
      </w:hyperlink>
    </w:p>
    <w:p xmlns:wp14="http://schemas.microsoft.com/office/word/2010/wordml" w:rsidRPr="00E42560" w:rsidR="00E42560" w:rsidP="00E42560" w:rsidRDefault="00E42560" w14:paraId="07E1055A" wp14:textId="77777777">
      <w:pPr>
        <w:pStyle w:val="Coordonnes"/>
        <w:rPr>
          <w:lang w:val="en-US"/>
        </w:rPr>
      </w:pPr>
      <w:r w:rsidRPr="00283818">
        <w:rPr>
          <w:u w:val="single"/>
          <w:lang w:val="en-US"/>
        </w:rPr>
        <w:t>Portfolio</w:t>
      </w:r>
      <w:r w:rsidRPr="00E42560">
        <w:rPr>
          <w:lang w:val="en-US"/>
        </w:rPr>
        <w:t xml:space="preserve">: </w:t>
      </w:r>
      <w:hyperlink w:tgtFrame="_blank" w:history="1" r:id="rId10">
        <w:r w:rsidRPr="00EB3208" w:rsidR="00631D86">
          <w:rPr>
            <w:lang w:val="en-US"/>
          </w:rPr>
          <w:t xml:space="preserve"> </w:t>
        </w:r>
        <w:r w:rsidRPr="00631D86" w:rsidR="00631D86">
          <w:rPr>
            <w:rStyle w:val="Lienhypertexte"/>
            <w:lang w:val="en-US"/>
          </w:rPr>
          <w:t>https://my-portfolio-two-steel-20.vercel.app/</w:t>
        </w:r>
        <w:r w:rsidRPr="00E42560">
          <w:rPr>
            <w:rStyle w:val="Lienhypertexte"/>
            <w:lang w:val="en-US"/>
          </w:rPr>
          <w:t> </w:t>
        </w:r>
      </w:hyperlink>
    </w:p>
    <w:p xmlns:wp14="http://schemas.microsoft.com/office/word/2010/wordml" w:rsidRPr="00E42560" w:rsidR="00E42560" w:rsidRDefault="00E42560" w14:paraId="5914FE8E" wp14:textId="77777777">
      <w:pPr>
        <w:pStyle w:val="Coordonnes"/>
        <w:rPr>
          <w:lang w:val="en-US"/>
        </w:rPr>
      </w:pPr>
      <w:r w:rsidRPr="00283818">
        <w:rPr>
          <w:u w:val="single"/>
          <w:lang w:val="en-US"/>
        </w:rPr>
        <w:t>Github</w:t>
      </w:r>
      <w:r>
        <w:rPr>
          <w:lang w:val="en-US"/>
        </w:rPr>
        <w:t xml:space="preserve">: </w:t>
      </w:r>
      <w:r w:rsidRPr="00E42560">
        <w:rPr>
          <w:lang w:val="en-US"/>
        </w:rPr>
        <w:t>https://github.com/MouhammadouOD</w:t>
      </w:r>
    </w:p>
    <w:p xmlns:wp14="http://schemas.microsoft.com/office/word/2010/wordml" w:rsidRPr="00E42560" w:rsidR="00B726CF" w:rsidRDefault="00E42560" w14:paraId="41731E4F" wp14:textId="77777777">
      <w:pPr>
        <w:pStyle w:val="Titre1"/>
        <w:rPr>
          <w:lang w:val="en-US"/>
        </w:rPr>
      </w:pPr>
      <w:r w:rsidRPr="003F10E5">
        <w:rPr>
          <w:lang w:val="en-US"/>
        </w:rPr>
        <w:t>SUMMARY</w:t>
      </w:r>
    </w:p>
    <w:p xmlns:wp14="http://schemas.microsoft.com/office/word/2010/wordml" w:rsidR="00E42560" w:rsidP="00E42560" w:rsidRDefault="00027F62" w14:paraId="434736BD" wp14:textId="77777777">
      <w:pPr>
        <w:spacing w:after="0" w:line="240" w:lineRule="auto"/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</w:pPr>
      <w:r w:rsidRPr="00524F21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>Talented software development professional with</w:t>
      </w:r>
      <w:r w:rsidR="0086048D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 xml:space="preserve"> over 4</w:t>
      </w:r>
      <w:r w:rsidR="00EB3208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 xml:space="preserve"> years of</w:t>
      </w:r>
      <w:r w:rsidRPr="00524F21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 xml:space="preserve"> experience in</w:t>
      </w:r>
      <w:r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 xml:space="preserve"> Full Stack</w:t>
      </w:r>
      <w:r w:rsidRPr="00524F21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>Development</w:t>
      </w:r>
      <w:r w:rsidRPr="00524F21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>. Consistent in delivering clean, error-free, reliable code to meet current or expected needs. Well-versed in software trends and confident in multiple languages, frameworks and programming tools.</w:t>
      </w:r>
    </w:p>
    <w:p xmlns:wp14="http://schemas.microsoft.com/office/word/2010/wordml" w:rsidR="00027F62" w:rsidP="00E42560" w:rsidRDefault="00027F62" w14:paraId="0A37501D" wp14:textId="77777777">
      <w:pPr>
        <w:spacing w:after="0" w:line="240" w:lineRule="auto"/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</w:pPr>
    </w:p>
    <w:p xmlns:wp14="http://schemas.microsoft.com/office/word/2010/wordml" w:rsidR="00027F62" w:rsidP="00E42560" w:rsidRDefault="00027F62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fr-SN" w:bidi="ar-SA"/>
        </w:rPr>
      </w:pPr>
    </w:p>
    <w:p xmlns:wp14="http://schemas.microsoft.com/office/word/2010/wordml" w:rsidRPr="00E42560" w:rsidR="004F2B55" w:rsidP="00E42560" w:rsidRDefault="004F2B55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fr-SN" w:bidi="ar-SA"/>
        </w:rPr>
      </w:pPr>
    </w:p>
    <w:sdt>
      <w:sdtPr>
        <w:id w:val="1728489637"/>
        <w:placeholder>
          <w:docPart w:val="CEB1E4873B257345AADA573FA7F09D71"/>
        </w:placeholder>
        <w:temporary/>
        <w:showingPlcHdr/>
        <w15:appearance w15:val="hidden"/>
      </w:sdtPr>
      <w:sdtEndPr/>
      <w:sdtContent>
        <w:p xmlns:wp14="http://schemas.microsoft.com/office/word/2010/wordml" w:rsidRPr="00283818" w:rsidR="00B726CF" w:rsidRDefault="00CA0815" w14:paraId="547B8F21" wp14:textId="77777777">
          <w:pPr>
            <w:pStyle w:val="Titre1"/>
            <w:rPr>
              <w:lang w:val="en-US"/>
            </w:rPr>
          </w:pPr>
          <w:r w:rsidRPr="00283818">
            <w:rPr>
              <w:lang w:val="en-US"/>
            </w:rPr>
            <w:t>EXPÉRIENCE</w:t>
          </w:r>
        </w:p>
      </w:sdtContent>
    </w:sdt>
    <w:p xmlns:wp14="http://schemas.microsoft.com/office/word/2010/wordml" w:rsidR="0086048D" w:rsidP="04150F33" w:rsidRDefault="0086048D" w14:paraId="6A05A809" wp14:textId="77777777">
      <w:pPr>
        <w:rPr>
          <w:b w:val="1"/>
          <w:bCs w:val="1"/>
          <w:sz w:val="24"/>
          <w:szCs w:val="24"/>
          <w:lang w:val="en-US"/>
        </w:rPr>
      </w:pPr>
    </w:p>
    <w:p w:rsidR="6AB9B718" w:rsidP="04150F33" w:rsidRDefault="6AB9B718" w14:paraId="0411BCE7" w14:textId="3ABF5188">
      <w:pPr>
        <w:pStyle w:val="Normal"/>
        <w:suppressLineNumbers w:val="0"/>
        <w:bidi w:val="0"/>
        <w:spacing w:before="0" w:beforeAutospacing="off" w:after="180" w:afterAutospacing="off" w:line="312" w:lineRule="auto"/>
        <w:ind w:left="0" w:right="0"/>
        <w:jc w:val="left"/>
        <w:rPr>
          <w:b w:val="1"/>
          <w:bCs w:val="1"/>
          <w:sz w:val="24"/>
          <w:szCs w:val="24"/>
          <w:lang w:val="en-US"/>
        </w:rPr>
      </w:pPr>
      <w:r w:rsidRPr="04150F33" w:rsidR="6AB9B718">
        <w:rPr>
          <w:b w:val="1"/>
          <w:bCs w:val="1"/>
          <w:sz w:val="24"/>
          <w:szCs w:val="24"/>
          <w:lang w:val="en-US"/>
        </w:rPr>
        <w:t>Luci</w:t>
      </w:r>
      <w:r w:rsidRPr="04150F33" w:rsidR="61969BB1">
        <w:rPr>
          <w:b w:val="1"/>
          <w:bCs w:val="1"/>
          <w:sz w:val="24"/>
          <w:szCs w:val="24"/>
          <w:lang w:val="en-US"/>
        </w:rPr>
        <w:t>S</w:t>
      </w:r>
      <w:r w:rsidRPr="04150F33" w:rsidR="6AB9B718">
        <w:rPr>
          <w:b w:val="1"/>
          <w:bCs w:val="1"/>
          <w:sz w:val="24"/>
          <w:szCs w:val="24"/>
          <w:lang w:val="en-US"/>
        </w:rPr>
        <w:t>un</w:t>
      </w:r>
      <w:r w:rsidRPr="04150F33" w:rsidR="6AB9B718">
        <w:rPr>
          <w:b w:val="1"/>
          <w:bCs w:val="1"/>
          <w:sz w:val="24"/>
          <w:szCs w:val="24"/>
          <w:lang w:val="en-US"/>
        </w:rPr>
        <w:t xml:space="preserve"> </w:t>
      </w:r>
      <w:r w:rsidRPr="04150F33" w:rsidR="43224223">
        <w:rPr>
          <w:b w:val="1"/>
          <w:bCs w:val="1"/>
          <w:sz w:val="24"/>
          <w:szCs w:val="24"/>
          <w:lang w:val="en-US"/>
        </w:rPr>
        <w:t>(</w:t>
      </w:r>
      <w:r w:rsidRPr="04150F33" w:rsidR="43224223">
        <w:rPr>
          <w:b w:val="1"/>
          <w:bCs w:val="1"/>
          <w:sz w:val="24"/>
          <w:szCs w:val="24"/>
          <w:lang w:val="en-US"/>
        </w:rPr>
        <w:t>Sart</w:t>
      </w:r>
      <w:r w:rsidRPr="04150F33" w:rsidR="43224223">
        <w:rPr>
          <w:b w:val="1"/>
          <w:bCs w:val="1"/>
          <w:sz w:val="24"/>
          <w:szCs w:val="24"/>
          <w:lang w:val="en-US"/>
        </w:rPr>
        <w:t>-Dames-</w:t>
      </w:r>
      <w:r w:rsidRPr="04150F33" w:rsidR="43224223">
        <w:rPr>
          <w:b w:val="1"/>
          <w:bCs w:val="1"/>
          <w:sz w:val="24"/>
          <w:szCs w:val="24"/>
          <w:lang w:val="en-US"/>
        </w:rPr>
        <w:t>Avelines</w:t>
      </w:r>
      <w:r w:rsidRPr="04150F33" w:rsidR="43224223">
        <w:rPr>
          <w:b w:val="1"/>
          <w:bCs w:val="1"/>
          <w:sz w:val="24"/>
          <w:szCs w:val="24"/>
          <w:lang w:val="en-US"/>
        </w:rPr>
        <w:t>, Wallonia, Belgique)</w:t>
      </w:r>
    </w:p>
    <w:p w:rsidR="6AB9B718" w:rsidP="04150F33" w:rsidRDefault="6AB9B718" w14:paraId="2FA32FE9" w14:textId="25B6ECF3">
      <w:pPr>
        <w:rPr>
          <w:lang w:val="en-US"/>
        </w:rPr>
      </w:pPr>
      <w:r w:rsidRPr="541E5D42" w:rsidR="6AB9B718">
        <w:rPr>
          <w:lang w:val="en-US"/>
        </w:rPr>
        <w:t>FULL STACK DEVELOPER</w:t>
      </w:r>
      <w:r w:rsidRPr="541E5D42" w:rsidR="6AB9B718">
        <w:rPr>
          <w:lang w:val="en-US"/>
        </w:rPr>
        <w:t xml:space="preserve"> |</w:t>
      </w:r>
      <w:r w:rsidRPr="541E5D42" w:rsidR="6AB9B718">
        <w:rPr>
          <w:lang w:val="en-US"/>
        </w:rPr>
        <w:t xml:space="preserve"> </w:t>
      </w:r>
      <w:r w:rsidRPr="541E5D42" w:rsidR="5F1D5D89">
        <w:rPr>
          <w:lang w:val="en-US"/>
        </w:rPr>
        <w:t>March</w:t>
      </w:r>
      <w:r w:rsidRPr="541E5D42" w:rsidR="6AB9B718">
        <w:rPr>
          <w:lang w:val="en-US"/>
        </w:rPr>
        <w:t>202</w:t>
      </w:r>
      <w:r w:rsidRPr="541E5D42" w:rsidR="241CC338">
        <w:rPr>
          <w:lang w:val="en-US"/>
        </w:rPr>
        <w:t>4</w:t>
      </w:r>
      <w:r w:rsidRPr="541E5D42" w:rsidR="6AB9B718">
        <w:rPr>
          <w:lang w:val="en-US"/>
        </w:rPr>
        <w:t xml:space="preserve"> – </w:t>
      </w:r>
      <w:r w:rsidRPr="541E5D42" w:rsidR="79275D17">
        <w:rPr>
          <w:lang w:val="en-US"/>
        </w:rPr>
        <w:t xml:space="preserve">Present </w:t>
      </w:r>
      <w:r w:rsidRPr="541E5D42" w:rsidR="6AB9B718">
        <w:rPr>
          <w:lang w:val="en-US"/>
        </w:rPr>
        <w:t>2024 (</w:t>
      </w:r>
      <w:r w:rsidRPr="541E5D42" w:rsidR="6AB9B718">
        <w:rPr>
          <w:lang w:val="en-GB"/>
        </w:rPr>
        <w:t>Remote)</w:t>
      </w:r>
    </w:p>
    <w:p w:rsidR="7CAEB3B1" w:rsidP="04150F33" w:rsidRDefault="7CAEB3B1" w14:paraId="10E701A0" w14:textId="17B6BC07">
      <w:pPr>
        <w:pStyle w:val="Listepuces"/>
        <w:rPr>
          <w:lang w:val="en-US"/>
        </w:rPr>
      </w:pPr>
      <w:r w:rsidRPr="04150F33" w:rsidR="7CAEB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Working with the team </w:t>
      </w:r>
      <w:r w:rsidRPr="04150F33" w:rsidR="227FC4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for </w:t>
      </w:r>
      <w:r w:rsidRPr="04150F33" w:rsidR="7CAEB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building </w:t>
      </w:r>
      <w:r w:rsidRPr="04150F33" w:rsidR="7CAEB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LuciSun’s</w:t>
      </w:r>
      <w:r w:rsidRPr="04150F33" w:rsidR="7CAEB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products</w:t>
      </w:r>
    </w:p>
    <w:p w:rsidR="6AB9B718" w:rsidP="04150F33" w:rsidRDefault="6AB9B718" w14:paraId="75901FA4" w14:textId="1C92F4B6">
      <w:pPr>
        <w:pStyle w:val="Listepuces"/>
        <w:rPr>
          <w:lang w:val="en-US"/>
        </w:rPr>
      </w:pPr>
      <w:r w:rsidRPr="04150F33" w:rsidR="6AB9B718">
        <w:rPr>
          <w:lang w:val="en-US"/>
        </w:rPr>
        <w:t xml:space="preserve">Tech-Stack: </w:t>
      </w:r>
      <w:r w:rsidRPr="04150F33" w:rsidR="5879CFB0">
        <w:rPr>
          <w:lang w:val="en-US"/>
        </w:rPr>
        <w:t xml:space="preserve">Next </w:t>
      </w:r>
      <w:r w:rsidRPr="04150F33" w:rsidR="6AB9B718">
        <w:rPr>
          <w:lang w:val="en-US"/>
        </w:rPr>
        <w:t xml:space="preserve">JS– </w:t>
      </w:r>
      <w:r w:rsidRPr="04150F33" w:rsidR="72AE356B">
        <w:rPr>
          <w:lang w:val="en-US"/>
        </w:rPr>
        <w:t>Tailwind CSS</w:t>
      </w:r>
      <w:r w:rsidRPr="04150F33" w:rsidR="6AB9B718">
        <w:rPr>
          <w:lang w:val="en-US"/>
        </w:rPr>
        <w:t xml:space="preserve"> – </w:t>
      </w:r>
      <w:r w:rsidRPr="04150F33" w:rsidR="60F32803">
        <w:rPr>
          <w:lang w:val="en-US"/>
        </w:rPr>
        <w:t>SQLite</w:t>
      </w:r>
      <w:r w:rsidRPr="04150F33" w:rsidR="6AB9B718">
        <w:rPr>
          <w:lang w:val="en-US"/>
        </w:rPr>
        <w:t xml:space="preserve"> - </w:t>
      </w:r>
      <w:r w:rsidRPr="04150F33" w:rsidR="0E19EB3D">
        <w:rPr>
          <w:lang w:val="en-US"/>
        </w:rPr>
        <w:t>Fast API</w:t>
      </w:r>
      <w:r w:rsidRPr="04150F33" w:rsidR="75896E23">
        <w:rPr>
          <w:lang w:val="en-US"/>
        </w:rPr>
        <w:t xml:space="preserve"> - Python</w:t>
      </w:r>
    </w:p>
    <w:p w:rsidR="04150F33" w:rsidP="04150F33" w:rsidRDefault="04150F33" w14:paraId="17CEFF01" w14:textId="591CDD55">
      <w:pPr>
        <w:pStyle w:val="Normal"/>
        <w:rPr>
          <w:b w:val="1"/>
          <w:bCs w:val="1"/>
          <w:sz w:val="24"/>
          <w:szCs w:val="24"/>
          <w:lang w:val="en-US"/>
        </w:rPr>
      </w:pPr>
    </w:p>
    <w:p w:rsidR="6AB286BA" w:rsidP="04150F33" w:rsidRDefault="6AB286BA" w14:paraId="69652E3F" w14:textId="3AD9FE5C">
      <w:pPr>
        <w:pStyle w:val="Normal"/>
        <w:suppressLineNumbers w:val="0"/>
        <w:bidi w:val="0"/>
        <w:spacing w:before="0" w:beforeAutospacing="off" w:after="180" w:afterAutospacing="off" w:line="312" w:lineRule="auto"/>
        <w:ind w:left="0" w:right="0"/>
        <w:jc w:val="left"/>
        <w:rPr>
          <w:b w:val="1"/>
          <w:bCs w:val="1"/>
          <w:sz w:val="24"/>
          <w:szCs w:val="24"/>
          <w:lang w:val="en-US"/>
        </w:rPr>
      </w:pPr>
      <w:r w:rsidRPr="04150F33" w:rsidR="6AB286BA">
        <w:rPr>
          <w:b w:val="1"/>
          <w:bCs w:val="1"/>
          <w:sz w:val="24"/>
          <w:szCs w:val="24"/>
          <w:lang w:val="en-US"/>
        </w:rPr>
        <w:t>CECA - Audit &amp; Conseil</w:t>
      </w:r>
      <w:r w:rsidRPr="04150F33" w:rsidR="01D47F77">
        <w:rPr>
          <w:b w:val="1"/>
          <w:bCs w:val="1"/>
          <w:sz w:val="24"/>
          <w:szCs w:val="24"/>
          <w:lang w:val="en-US"/>
        </w:rPr>
        <w:t xml:space="preserve"> </w:t>
      </w:r>
      <w:r w:rsidRPr="04150F33" w:rsidR="26764417">
        <w:rPr>
          <w:b w:val="1"/>
          <w:bCs w:val="1"/>
          <w:sz w:val="24"/>
          <w:szCs w:val="24"/>
          <w:lang w:val="en-US"/>
        </w:rPr>
        <w:t>(Dakar, SN)</w:t>
      </w:r>
    </w:p>
    <w:p w:rsidR="4B4B3260" w:rsidP="04150F33" w:rsidRDefault="4B4B3260" w14:paraId="2389DF90" w14:textId="0E692EAD">
      <w:pPr>
        <w:rPr>
          <w:lang w:val="en-US"/>
        </w:rPr>
      </w:pPr>
      <w:r w:rsidRPr="541E5D42" w:rsidR="4B4B3260">
        <w:rPr>
          <w:lang w:val="en-US"/>
        </w:rPr>
        <w:t xml:space="preserve">FULL STACK DEVELOPER | </w:t>
      </w:r>
      <w:r w:rsidRPr="541E5D42" w:rsidR="286BA17E">
        <w:rPr>
          <w:lang w:val="en-US"/>
        </w:rPr>
        <w:t>November</w:t>
      </w:r>
      <w:r w:rsidRPr="541E5D42" w:rsidR="3CD0343F">
        <w:rPr>
          <w:lang w:val="en-US"/>
        </w:rPr>
        <w:t xml:space="preserve"> </w:t>
      </w:r>
      <w:r w:rsidRPr="541E5D42" w:rsidR="4B4B3260">
        <w:rPr>
          <w:lang w:val="en-US"/>
        </w:rPr>
        <w:t xml:space="preserve">2023 – </w:t>
      </w:r>
      <w:r w:rsidRPr="541E5D42" w:rsidR="123676EA">
        <w:rPr>
          <w:lang w:val="en-US"/>
        </w:rPr>
        <w:t xml:space="preserve">January </w:t>
      </w:r>
      <w:r w:rsidRPr="541E5D42" w:rsidR="4B4B3260">
        <w:rPr>
          <w:lang w:val="en-US"/>
        </w:rPr>
        <w:t>202</w:t>
      </w:r>
      <w:r w:rsidRPr="541E5D42" w:rsidR="217EA088">
        <w:rPr>
          <w:lang w:val="en-US"/>
        </w:rPr>
        <w:t>4</w:t>
      </w:r>
      <w:r w:rsidRPr="541E5D42" w:rsidR="4B4B3260">
        <w:rPr>
          <w:lang w:val="en-US"/>
        </w:rPr>
        <w:t xml:space="preserve"> (</w:t>
      </w:r>
      <w:r w:rsidRPr="541E5D42" w:rsidR="106EEAC8">
        <w:rPr>
          <w:lang w:val="en-GB"/>
        </w:rPr>
        <w:t>Freelance</w:t>
      </w:r>
      <w:r w:rsidRPr="541E5D42" w:rsidR="4B4B3260">
        <w:rPr>
          <w:lang w:val="en-GB"/>
        </w:rPr>
        <w:t>)</w:t>
      </w:r>
    </w:p>
    <w:p w:rsidR="54DDF769" w:rsidP="04150F33" w:rsidRDefault="54DDF769" w14:paraId="5854F668" w14:textId="414594CC">
      <w:pPr>
        <w:pStyle w:val="Listepuces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150F33" w:rsidR="54DDF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As lead designer and developer, I led the creation of a revolutionary custom application for internal management within an accounting firm.</w:t>
      </w:r>
    </w:p>
    <w:p w:rsidR="54DDF769" w:rsidP="04150F33" w:rsidRDefault="54DDF769" w14:paraId="584443E1" w14:textId="47EF1F37">
      <w:pPr>
        <w:pStyle w:val="Listepuces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150F33" w:rsidR="54DDF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Thanks to this application, each employee benefits from a personalized and secure experience, logging in with unique identifiers.</w:t>
      </w:r>
    </w:p>
    <w:p w:rsidR="54DDF769" w:rsidP="04150F33" w:rsidRDefault="54DDF769" w14:paraId="08FCFFB3" w14:textId="5CDFFAF0">
      <w:pPr>
        <w:pStyle w:val="Listepuces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150F33" w:rsidR="54DDF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 application, which I developed in its entirety, offers a customizable solution that adapts to the firm's specific needs, adding exceptional flexibility to day-to-day operations.</w:t>
      </w:r>
    </w:p>
    <w:p w:rsidR="4B4B3260" w:rsidP="04150F33" w:rsidRDefault="4B4B3260" w14:paraId="520B8A7F" w14:textId="1F04952B">
      <w:pPr>
        <w:pStyle w:val="Listepuces"/>
        <w:rPr>
          <w:lang w:val="en-US"/>
        </w:rPr>
      </w:pPr>
      <w:r w:rsidRPr="04150F33" w:rsidR="4B4B3260">
        <w:rPr>
          <w:lang w:val="en-US"/>
        </w:rPr>
        <w:t xml:space="preserve">Tech-Stack: </w:t>
      </w:r>
      <w:r w:rsidRPr="04150F33" w:rsidR="63CEEE92">
        <w:rPr>
          <w:lang w:val="en-US"/>
        </w:rPr>
        <w:t>React JS</w:t>
      </w:r>
      <w:r w:rsidRPr="04150F33" w:rsidR="4B4B3260">
        <w:rPr>
          <w:lang w:val="en-US"/>
        </w:rPr>
        <w:t xml:space="preserve">– </w:t>
      </w:r>
      <w:r w:rsidRPr="04150F33" w:rsidR="4B4B3260">
        <w:rPr>
          <w:lang w:val="en-US"/>
        </w:rPr>
        <w:t>TailwindCSS</w:t>
      </w:r>
      <w:r w:rsidRPr="04150F33" w:rsidR="4B4B3260">
        <w:rPr>
          <w:lang w:val="en-US"/>
        </w:rPr>
        <w:t xml:space="preserve"> – </w:t>
      </w:r>
      <w:r w:rsidRPr="04150F33" w:rsidR="24E70B67">
        <w:rPr>
          <w:lang w:val="en-US"/>
        </w:rPr>
        <w:t>MongoDB</w:t>
      </w:r>
      <w:r w:rsidRPr="04150F33" w:rsidR="4B4B3260">
        <w:rPr>
          <w:lang w:val="en-US"/>
        </w:rPr>
        <w:t xml:space="preserve"> - </w:t>
      </w:r>
      <w:r w:rsidRPr="04150F33" w:rsidR="4B4B3260">
        <w:rPr>
          <w:lang w:val="en-US"/>
        </w:rPr>
        <w:t>NestJs</w:t>
      </w:r>
    </w:p>
    <w:p w:rsidR="04150F33" w:rsidP="04150F33" w:rsidRDefault="04150F33" w14:paraId="147CE253" w14:textId="28983505">
      <w:pPr>
        <w:pStyle w:val="Listepuces"/>
        <w:numPr>
          <w:numId w:val="0"/>
        </w:numPr>
        <w:rPr>
          <w:lang w:val="en-US"/>
        </w:rPr>
      </w:pPr>
    </w:p>
    <w:p w:rsidR="54D93BFC" w:rsidP="04150F33" w:rsidRDefault="54D93BFC" w14:paraId="6C1F92FD" w14:textId="78CDE483">
      <w:pPr>
        <w:pStyle w:val="Normal"/>
        <w:suppressLineNumbers w:val="0"/>
        <w:bidi w:val="0"/>
        <w:spacing w:before="0" w:beforeAutospacing="off" w:after="180" w:afterAutospacing="off" w:line="312" w:lineRule="auto"/>
        <w:ind w:left="0" w:right="0"/>
        <w:jc w:val="left"/>
        <w:rPr>
          <w:b w:val="1"/>
          <w:bCs w:val="1"/>
          <w:sz w:val="24"/>
          <w:szCs w:val="24"/>
          <w:lang w:val="en-US"/>
        </w:rPr>
      </w:pPr>
      <w:r w:rsidRPr="04150F33" w:rsidR="54D93BFC">
        <w:rPr>
          <w:b w:val="1"/>
          <w:bCs w:val="1"/>
          <w:sz w:val="24"/>
          <w:szCs w:val="24"/>
          <w:lang w:val="en-US"/>
        </w:rPr>
        <w:t>P</w:t>
      </w:r>
      <w:r w:rsidRPr="04150F33" w:rsidR="7C59B380">
        <w:rPr>
          <w:b w:val="1"/>
          <w:bCs w:val="1"/>
          <w:sz w:val="24"/>
          <w:szCs w:val="24"/>
          <w:lang w:val="en-US"/>
        </w:rPr>
        <w:t>I</w:t>
      </w:r>
      <w:r w:rsidRPr="04150F33" w:rsidR="54D93BFC">
        <w:rPr>
          <w:b w:val="1"/>
          <w:bCs w:val="1"/>
          <w:sz w:val="24"/>
          <w:szCs w:val="24"/>
          <w:lang w:val="en-US"/>
        </w:rPr>
        <w:t>-</w:t>
      </w:r>
      <w:r w:rsidRPr="04150F33" w:rsidR="54D93BFC">
        <w:rPr>
          <w:b w:val="1"/>
          <w:bCs w:val="1"/>
          <w:sz w:val="24"/>
          <w:szCs w:val="24"/>
          <w:lang w:val="en-US"/>
        </w:rPr>
        <w:t>Horaire</w:t>
      </w:r>
    </w:p>
    <w:p w:rsidR="54D93BFC" w:rsidP="04150F33" w:rsidRDefault="54D93BFC" w14:paraId="39ED2F1A" w14:textId="5BEB1044">
      <w:pPr>
        <w:rPr>
          <w:lang w:val="en-US"/>
        </w:rPr>
      </w:pPr>
      <w:r w:rsidRPr="04150F33" w:rsidR="54D93BFC">
        <w:rPr>
          <w:lang w:val="en-US"/>
        </w:rPr>
        <w:t xml:space="preserve">FULL STACK DEVELOPER | </w:t>
      </w:r>
      <w:r w:rsidRPr="04150F33" w:rsidR="49FDC8F5">
        <w:rPr>
          <w:lang w:val="en-US"/>
        </w:rPr>
        <w:t>July</w:t>
      </w:r>
      <w:r w:rsidRPr="04150F33" w:rsidR="7A1DFE3B">
        <w:rPr>
          <w:lang w:val="en-US"/>
        </w:rPr>
        <w:t xml:space="preserve"> </w:t>
      </w:r>
      <w:r w:rsidRPr="04150F33" w:rsidR="54D93BFC">
        <w:rPr>
          <w:lang w:val="en-US"/>
        </w:rPr>
        <w:t>2</w:t>
      </w:r>
      <w:r w:rsidRPr="04150F33" w:rsidR="54D93BFC">
        <w:rPr>
          <w:lang w:val="en-US"/>
        </w:rPr>
        <w:t xml:space="preserve">023 – </w:t>
      </w:r>
      <w:r w:rsidRPr="04150F33" w:rsidR="3854E9A8">
        <w:rPr>
          <w:lang w:val="en-US"/>
        </w:rPr>
        <w:t xml:space="preserve">August </w:t>
      </w:r>
      <w:r w:rsidRPr="04150F33" w:rsidR="54D93BFC">
        <w:rPr>
          <w:lang w:val="en-US"/>
        </w:rPr>
        <w:t>2023 (</w:t>
      </w:r>
      <w:r w:rsidRPr="04150F33" w:rsidR="54D93BFC">
        <w:rPr>
          <w:lang w:val="en-GB"/>
        </w:rPr>
        <w:t>Freelance)</w:t>
      </w:r>
    </w:p>
    <w:p w:rsidR="2B896F67" w:rsidP="04150F33" w:rsidRDefault="2B896F67" w14:paraId="4A523D95" w14:textId="259C52F0">
      <w:pPr>
        <w:pStyle w:val="Listepuces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150F33" w:rsidR="2B896F67">
        <w:rPr>
          <w:lang w:val="en-US"/>
        </w:rPr>
        <w:t>Worked as a pair to b</w:t>
      </w:r>
      <w:r w:rsidRPr="04150F33" w:rsidR="54D93BFC">
        <w:rPr>
          <w:lang w:val="en-US"/>
        </w:rPr>
        <w:t xml:space="preserve">uild </w:t>
      </w:r>
      <w:r w:rsidRPr="04150F33" w:rsidR="6EC34F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 Machine Scheduling App used in industry</w:t>
      </w:r>
      <w:r w:rsidRPr="04150F33" w:rsidR="6EC34F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w:rsidR="54D93BFC" w:rsidP="04150F33" w:rsidRDefault="54D93BFC" w14:paraId="02C477BC" w14:textId="204D333C">
      <w:pPr>
        <w:pStyle w:val="Listepuces"/>
        <w:rPr>
          <w:lang w:val="en-US"/>
        </w:rPr>
      </w:pPr>
      <w:r w:rsidRPr="04150F33" w:rsidR="54D93BFC">
        <w:rPr>
          <w:lang w:val="en-US"/>
        </w:rPr>
        <w:t xml:space="preserve">Tech-Stack: </w:t>
      </w:r>
      <w:r w:rsidRPr="04150F33" w:rsidR="54D93BFC">
        <w:rPr>
          <w:lang w:val="en-US"/>
        </w:rPr>
        <w:t>NextJs</w:t>
      </w:r>
      <w:r w:rsidRPr="04150F33" w:rsidR="54D93BFC">
        <w:rPr>
          <w:lang w:val="en-US"/>
        </w:rPr>
        <w:t xml:space="preserve"> – </w:t>
      </w:r>
      <w:r w:rsidRPr="04150F33" w:rsidR="54D93BFC">
        <w:rPr>
          <w:lang w:val="en-US"/>
        </w:rPr>
        <w:t>TailwindCSS</w:t>
      </w:r>
      <w:r w:rsidRPr="04150F33" w:rsidR="54D93BFC">
        <w:rPr>
          <w:lang w:val="en-US"/>
        </w:rPr>
        <w:t xml:space="preserve"> – Prisma – </w:t>
      </w:r>
      <w:r w:rsidRPr="04150F33" w:rsidR="053E7600">
        <w:rPr>
          <w:lang w:val="en-US"/>
        </w:rPr>
        <w:t xml:space="preserve">SQL Server </w:t>
      </w:r>
      <w:r w:rsidRPr="04150F33" w:rsidR="54D93BFC">
        <w:rPr>
          <w:lang w:val="en-US"/>
        </w:rPr>
        <w:t>– Redux TLK</w:t>
      </w:r>
      <w:r w:rsidRPr="04150F33" w:rsidR="3E2D046B">
        <w:rPr>
          <w:lang w:val="en-US"/>
        </w:rPr>
        <w:t xml:space="preserve"> – </w:t>
      </w:r>
      <w:r w:rsidRPr="04150F33" w:rsidR="11409619">
        <w:rPr>
          <w:lang w:val="en-US"/>
        </w:rPr>
        <w:t>NestJs</w:t>
      </w:r>
    </w:p>
    <w:p w:rsidR="04150F33" w:rsidP="04150F33" w:rsidRDefault="04150F33" w14:paraId="74C00E2A" w14:textId="4222B9AB">
      <w:pPr>
        <w:pStyle w:val="Listepuces"/>
        <w:numPr>
          <w:numId w:val="0"/>
        </w:numPr>
        <w:rPr>
          <w:lang w:val="en-US"/>
        </w:rPr>
      </w:pPr>
    </w:p>
    <w:p xmlns:wp14="http://schemas.microsoft.com/office/word/2010/wordml" w:rsidRPr="00B0774F" w:rsidR="0086048D" w:rsidP="04150F33" w:rsidRDefault="0086048D" w14:paraId="2FACBCC6" wp14:textId="1B595B84">
      <w:pPr>
        <w:rPr>
          <w:b w:val="1"/>
          <w:bCs w:val="1"/>
          <w:sz w:val="24"/>
          <w:szCs w:val="24"/>
          <w:lang w:val="en-US"/>
        </w:rPr>
      </w:pPr>
      <w:r w:rsidRPr="04150F33" w:rsidR="0086048D">
        <w:rPr>
          <w:b w:val="1"/>
          <w:bCs w:val="1"/>
          <w:sz w:val="24"/>
          <w:szCs w:val="24"/>
          <w:lang w:val="en-US"/>
        </w:rPr>
        <w:t>SENDIGITAL</w:t>
      </w:r>
      <w:r w:rsidRPr="04150F33" w:rsidR="3F32155B">
        <w:rPr>
          <w:b w:val="1"/>
          <w:bCs w:val="1"/>
          <w:sz w:val="24"/>
          <w:szCs w:val="24"/>
          <w:lang w:val="en-US"/>
        </w:rPr>
        <w:t xml:space="preserve"> (Dakar</w:t>
      </w:r>
      <w:r w:rsidRPr="04150F33" w:rsidR="3DC218CB">
        <w:rPr>
          <w:b w:val="1"/>
          <w:bCs w:val="1"/>
          <w:sz w:val="24"/>
          <w:szCs w:val="24"/>
          <w:lang w:val="en-US"/>
        </w:rPr>
        <w:t xml:space="preserve"> - SN</w:t>
      </w:r>
      <w:r w:rsidRPr="04150F33" w:rsidR="3F32155B">
        <w:rPr>
          <w:b w:val="1"/>
          <w:bCs w:val="1"/>
          <w:sz w:val="24"/>
          <w:szCs w:val="24"/>
          <w:lang w:val="en-US"/>
        </w:rPr>
        <w:t>)</w:t>
      </w:r>
    </w:p>
    <w:p xmlns:wp14="http://schemas.microsoft.com/office/word/2010/wordml" w:rsidRPr="00E42560" w:rsidR="0086048D" w:rsidP="0086048D" w:rsidRDefault="0086048D" w14:paraId="747190DA" wp14:textId="77777777">
      <w:pPr>
        <w:rPr>
          <w:lang w:val="en-US"/>
        </w:rPr>
      </w:pPr>
      <w:r>
        <w:rPr>
          <w:lang w:val="en-US"/>
        </w:rPr>
        <w:t>FULL STACK DEVELOPER</w:t>
      </w:r>
      <w:r w:rsidRPr="00E42560">
        <w:rPr>
          <w:lang w:val="en-US"/>
        </w:rPr>
        <w:t xml:space="preserve"> | </w:t>
      </w:r>
      <w:r w:rsidR="004F2B55">
        <w:rPr>
          <w:lang w:val="en-US"/>
        </w:rPr>
        <w:t>Ap</w:t>
      </w:r>
      <w:r w:rsidR="00CC2C7A">
        <w:rPr>
          <w:lang w:val="en-US"/>
        </w:rPr>
        <w:t>ril 2023</w:t>
      </w:r>
      <w:r w:rsidRPr="00E42560">
        <w:rPr>
          <w:lang w:val="en-US"/>
        </w:rPr>
        <w:t xml:space="preserve"> –</w:t>
      </w:r>
      <w:r w:rsidR="004F2B55">
        <w:rPr>
          <w:lang w:val="en-US"/>
        </w:rPr>
        <w:t xml:space="preserve"> May 2023</w:t>
      </w:r>
      <w:r w:rsidRPr="00E42560">
        <w:rPr>
          <w:lang w:val="en-US"/>
        </w:rPr>
        <w:t xml:space="preserve"> </w:t>
      </w:r>
      <w:r w:rsidR="004F2B55">
        <w:rPr>
          <w:lang w:val="en-US"/>
        </w:rPr>
        <w:t>(</w:t>
      </w:r>
      <w:r w:rsidR="00CC2C7A">
        <w:rPr>
          <w:lang w:val="en-GB"/>
        </w:rPr>
        <w:t>Freelance</w:t>
      </w:r>
      <w:r w:rsidR="004F2B55">
        <w:rPr>
          <w:lang w:val="en-GB"/>
        </w:rPr>
        <w:t>)</w:t>
      </w:r>
    </w:p>
    <w:p xmlns:wp14="http://schemas.microsoft.com/office/word/2010/wordml" w:rsidR="0086048D" w:rsidP="0086048D" w:rsidRDefault="00CC2C7A" w14:paraId="10681ED2" wp14:textId="77777777">
      <w:pPr>
        <w:pStyle w:val="Listepuces"/>
        <w:rPr>
          <w:lang w:val="en-US"/>
        </w:rPr>
      </w:pPr>
      <w:r w:rsidRPr="04150F33" w:rsidR="00CC2C7A">
        <w:rPr>
          <w:lang w:val="en-US"/>
        </w:rPr>
        <w:t xml:space="preserve">Build A SaaS </w:t>
      </w:r>
      <w:r w:rsidRPr="04150F33" w:rsidR="001B086B">
        <w:rPr>
          <w:lang w:val="en-US"/>
        </w:rPr>
        <w:t>to create d</w:t>
      </w:r>
      <w:r w:rsidRPr="04150F33" w:rsidR="00CC2C7A">
        <w:rPr>
          <w:lang w:val="en-US"/>
        </w:rPr>
        <w:t>igital Vcard</w:t>
      </w:r>
      <w:r w:rsidRPr="04150F33" w:rsidR="001B086B">
        <w:rPr>
          <w:lang w:val="en-US"/>
        </w:rPr>
        <w:t xml:space="preserve"> with Qrcode.</w:t>
      </w:r>
    </w:p>
    <w:p xmlns:wp14="http://schemas.microsoft.com/office/word/2010/wordml" w:rsidR="002678D1" w:rsidP="0086048D" w:rsidRDefault="002678D1" w14:paraId="14EBBD81" wp14:textId="77777777">
      <w:pPr>
        <w:pStyle w:val="Listepuces"/>
        <w:rPr>
          <w:lang w:val="en-US"/>
        </w:rPr>
      </w:pPr>
      <w:r w:rsidRPr="04150F33" w:rsidR="002678D1">
        <w:rPr>
          <w:lang w:val="en-US"/>
        </w:rPr>
        <w:t>Tech-Stack: NextJs – TailwindCSS – Prisma – MongoDB – Redux TLK</w:t>
      </w:r>
    </w:p>
    <w:p xmlns:wp14="http://schemas.microsoft.com/office/word/2010/wordml" w:rsidR="0086048D" w:rsidP="04150F33" w:rsidRDefault="0086048D" w14:paraId="5A39BBE3" wp14:textId="4014902F">
      <w:pPr>
        <w:pStyle w:val="Listepuces"/>
        <w:rPr>
          <w:lang w:val="en-US"/>
        </w:rPr>
      </w:pPr>
      <w:r w:rsidRPr="04150F33" w:rsidR="001B086B">
        <w:rPr>
          <w:lang w:val="en-US"/>
        </w:rPr>
        <w:t xml:space="preserve">Contact The App </w:t>
      </w:r>
      <w:r w:rsidRPr="04150F33" w:rsidR="001B086B">
        <w:rPr>
          <w:lang w:val="en-US"/>
        </w:rPr>
        <w:t>Owner :</w:t>
      </w:r>
      <w:r w:rsidRPr="04150F33" w:rsidR="001B086B">
        <w:rPr>
          <w:lang w:val="en-US"/>
        </w:rPr>
        <w:t xml:space="preserve"> Email: </w:t>
      </w:r>
      <w:hyperlink r:id="R949e0875852847a1">
        <w:r w:rsidRPr="04150F33" w:rsidR="001B086B">
          <w:rPr>
            <w:rStyle w:val="Lienhypertexte"/>
            <w:lang w:val="en-US"/>
          </w:rPr>
          <w:t>benilayegueye@gmail.com</w:t>
        </w:r>
      </w:hyperlink>
      <w:r w:rsidRPr="04150F33" w:rsidR="001B086B">
        <w:rPr>
          <w:lang w:val="en-US"/>
        </w:rPr>
        <w:t xml:space="preserve"> – Call: +221 77 381 33 34</w:t>
      </w:r>
    </w:p>
    <w:p w:rsidR="04150F33" w:rsidP="04150F33" w:rsidRDefault="04150F33" w14:paraId="7600FFDE" w14:textId="5F46820F">
      <w:pPr>
        <w:pStyle w:val="Listepuces"/>
        <w:numPr>
          <w:numId w:val="0"/>
        </w:numPr>
        <w:ind w:left="0"/>
        <w:rPr>
          <w:lang w:val="en-US"/>
        </w:rPr>
      </w:pPr>
    </w:p>
    <w:p w:rsidR="04150F33" w:rsidP="04150F33" w:rsidRDefault="04150F33" w14:paraId="6E0A11CF" w14:textId="133EBE48">
      <w:pPr>
        <w:pStyle w:val="Listepuces"/>
        <w:numPr>
          <w:numId w:val="0"/>
        </w:numPr>
        <w:ind w:left="0"/>
        <w:rPr>
          <w:lang w:val="en-US"/>
        </w:rPr>
      </w:pPr>
    </w:p>
    <w:p xmlns:wp14="http://schemas.microsoft.com/office/word/2010/wordml" w:rsidRPr="00B0774F" w:rsidR="00B726CF" w:rsidP="04150F33" w:rsidRDefault="00E42560" w14:paraId="6790FFD7" wp14:textId="226BE4E7">
      <w:pPr>
        <w:rPr>
          <w:b w:val="1"/>
          <w:bCs w:val="1"/>
          <w:sz w:val="24"/>
          <w:szCs w:val="24"/>
          <w:lang w:val="en-US"/>
        </w:rPr>
      </w:pPr>
      <w:r w:rsidRPr="04150F33" w:rsidR="00E42560">
        <w:rPr>
          <w:b w:val="1"/>
          <w:bCs w:val="1"/>
          <w:sz w:val="24"/>
          <w:szCs w:val="24"/>
          <w:lang w:val="en-US"/>
        </w:rPr>
        <w:t>OMEDEMA</w:t>
      </w:r>
      <w:r w:rsidRPr="04150F33" w:rsidR="331A918D">
        <w:rPr>
          <w:b w:val="1"/>
          <w:bCs w:val="1"/>
          <w:sz w:val="24"/>
          <w:szCs w:val="24"/>
          <w:lang w:val="en-US"/>
        </w:rPr>
        <w:t xml:space="preserve"> (Paris - France)</w:t>
      </w:r>
    </w:p>
    <w:p xmlns:wp14="http://schemas.microsoft.com/office/word/2010/wordml" w:rsidRPr="00E42560" w:rsidR="00E42560" w:rsidP="541E5D42" w:rsidRDefault="00283818" w14:paraId="735001C6" wp14:textId="3C5B1CB4">
      <w:pPr>
        <w:pStyle w:val="Normal"/>
        <w:rPr>
          <w:lang w:val="en-US"/>
        </w:rPr>
      </w:pPr>
      <w:r w:rsidRPr="541E5D42" w:rsidR="00283818">
        <w:rPr>
          <w:lang w:val="en-US"/>
        </w:rPr>
        <w:t>FULL STACK DEVELOPER</w:t>
      </w:r>
      <w:r w:rsidRPr="541E5D42" w:rsidR="00E42560">
        <w:rPr>
          <w:lang w:val="en-US"/>
        </w:rPr>
        <w:t xml:space="preserve"> | </w:t>
      </w:r>
      <w:r w:rsidRPr="541E5D42" w:rsidR="00B12E55">
        <w:rPr>
          <w:lang w:val="en-US"/>
        </w:rPr>
        <w:t>SEPTEMBER 2021</w:t>
      </w:r>
      <w:r w:rsidRPr="541E5D42" w:rsidR="00E42560">
        <w:rPr>
          <w:lang w:val="en-US"/>
        </w:rPr>
        <w:t xml:space="preserve"> – </w:t>
      </w:r>
      <w:r w:rsidRPr="541E5D42" w:rsidR="78FA404B">
        <w:rPr>
          <w:lang w:val="en-US"/>
        </w:rPr>
        <w:t xml:space="preserve">March 2024 </w:t>
      </w:r>
      <w:r w:rsidRPr="541E5D42" w:rsidR="00283818">
        <w:rPr>
          <w:lang w:val="en-GB"/>
        </w:rPr>
        <w:t>(REMOTE)</w:t>
      </w:r>
    </w:p>
    <w:p xmlns:wp14="http://schemas.microsoft.com/office/word/2010/wordml" w:rsidR="00B726CF" w:rsidP="00E42560" w:rsidRDefault="00E42560" w14:paraId="0C613646" wp14:textId="77777777">
      <w:pPr>
        <w:pStyle w:val="Listepuces"/>
        <w:rPr>
          <w:lang w:val="en-US"/>
        </w:rPr>
      </w:pPr>
      <w:r w:rsidRPr="04150F33" w:rsidR="00E42560">
        <w:rPr>
          <w:lang w:val="en-US"/>
        </w:rPr>
        <w:t>Worked on Omedema's Landing Page</w:t>
      </w:r>
    </w:p>
    <w:p xmlns:wp14="http://schemas.microsoft.com/office/word/2010/wordml" w:rsidRPr="00E42560" w:rsidR="00E42560" w:rsidP="00E42560" w:rsidRDefault="00E42560" w14:paraId="4CCEBF96" wp14:textId="77777777">
      <w:pPr>
        <w:pStyle w:val="Listepuces"/>
        <w:rPr>
          <w:lang w:val="en-US"/>
        </w:rPr>
      </w:pPr>
      <w:r w:rsidRPr="04150F33" w:rsidR="00E42560">
        <w:rPr>
          <w:lang w:val="en-US"/>
        </w:rPr>
        <w:t>Created UI Components</w:t>
      </w:r>
    </w:p>
    <w:p xmlns:wp14="http://schemas.microsoft.com/office/word/2010/wordml" w:rsidRPr="00E42560" w:rsidR="00E42560" w:rsidP="00E42560" w:rsidRDefault="00E42560" w14:paraId="4E990E11" wp14:textId="77777777">
      <w:pPr>
        <w:pStyle w:val="Listepuces"/>
        <w:rPr>
          <w:lang w:val="en-US" w:eastAsia="fr-SN" w:bidi="ar-SA"/>
        </w:rPr>
      </w:pPr>
      <w:r w:rsidRPr="00E42560" w:rsidR="00E42560">
        <w:rPr>
          <w:bdr w:val="none" w:color="auto" w:sz="0" w:space="0" w:frame="1"/>
          <w:lang w:val="en-US" w:eastAsia="fr-SN" w:bidi="ar-SA"/>
        </w:rPr>
        <w:t>Coded the landing Page using NextJS, TailwindCss, TypeScript, NodeJS</w:t>
      </w:r>
    </w:p>
    <w:p xmlns:wp14="http://schemas.microsoft.com/office/word/2010/wordml" w:rsidR="00E42560" w:rsidP="00E42560" w:rsidRDefault="00E42560" w14:paraId="3F7171E4" wp14:textId="77777777">
      <w:pPr>
        <w:pStyle w:val="Listepuces"/>
        <w:rPr>
          <w:lang w:val="en-US"/>
        </w:rPr>
      </w:pPr>
      <w:r w:rsidRPr="04150F33" w:rsidR="00E42560">
        <w:rPr>
          <w:lang w:val="en-US"/>
        </w:rPr>
        <w:t>Performed Unit tests for all components using Jest, react-testing-library, Enzyme</w:t>
      </w:r>
    </w:p>
    <w:p xmlns:wp14="http://schemas.microsoft.com/office/word/2010/wordml" w:rsidR="00E42560" w:rsidP="00E42560" w:rsidRDefault="00E42560" w14:paraId="46560E22" wp14:textId="77777777">
      <w:pPr>
        <w:pStyle w:val="Listepuces"/>
        <w:rPr>
          <w:lang w:val="en-US"/>
        </w:rPr>
      </w:pPr>
      <w:r w:rsidRPr="04150F33" w:rsidR="00E42560">
        <w:rPr>
          <w:lang w:val="en-US"/>
        </w:rPr>
        <w:t>Wrote integration tests with Jest and Enzyme</w:t>
      </w:r>
    </w:p>
    <w:p xmlns:wp14="http://schemas.microsoft.com/office/word/2010/wordml" w:rsidRPr="00E42560" w:rsidR="003F10E5" w:rsidP="003F10E5" w:rsidRDefault="003F10E5" w14:paraId="186763C9" wp14:textId="77777777">
      <w:pPr>
        <w:pStyle w:val="Listepuces"/>
        <w:rPr>
          <w:lang w:val="en-US" w:eastAsia="fr-SN" w:bidi="ar-SA"/>
        </w:rPr>
      </w:pPr>
      <w:r w:rsidRPr="00E42560" w:rsidR="003F10E5">
        <w:rPr>
          <w:bdr w:val="none" w:color="auto" w:sz="0" w:space="0" w:frame="1"/>
          <w:lang w:val="en-US" w:eastAsia="fr-SN" w:bidi="ar-SA"/>
        </w:rPr>
        <w:t>Worked on Omedema's Platform-app Web App</w:t>
      </w:r>
    </w:p>
    <w:p xmlns:wp14="http://schemas.microsoft.com/office/word/2010/wordml" w:rsidR="003F10E5" w:rsidP="00E42560" w:rsidRDefault="003F10E5" w14:paraId="1ABA9623" wp14:textId="77777777">
      <w:pPr>
        <w:pStyle w:val="Listepuces"/>
        <w:rPr>
          <w:lang w:val="en-US"/>
        </w:rPr>
      </w:pPr>
      <w:r w:rsidRPr="04150F33" w:rsidR="003F10E5">
        <w:rPr>
          <w:lang w:val="en-US"/>
        </w:rPr>
        <w:t>Built forms for signing in the platform with react-hook-forms</w:t>
      </w:r>
    </w:p>
    <w:p xmlns:wp14="http://schemas.microsoft.com/office/word/2010/wordml" w:rsidRPr="00E42560" w:rsidR="003F10E5" w:rsidP="003F10E5" w:rsidRDefault="003F10E5" w14:paraId="3A2DA06A" wp14:textId="77777777">
      <w:pPr>
        <w:pStyle w:val="Listepuces"/>
        <w:rPr>
          <w:lang w:val="en-US" w:eastAsia="fr-SN" w:bidi="ar-SA"/>
        </w:rPr>
      </w:pPr>
      <w:r w:rsidRPr="00E42560" w:rsidR="003F10E5">
        <w:rPr>
          <w:bdr w:val="none" w:color="auto" w:sz="0" w:space="0" w:frame="1"/>
          <w:lang w:val="en-US" w:eastAsia="fr-SN" w:bidi="ar-SA"/>
        </w:rPr>
        <w:t>Built the entire live-chat using Socket-io to put in place the real-time chat feature</w:t>
      </w:r>
    </w:p>
    <w:p xmlns:wp14="http://schemas.microsoft.com/office/word/2010/wordml" w:rsidRPr="00E42560" w:rsidR="003F10E5" w:rsidP="003F10E5" w:rsidRDefault="003F10E5" w14:paraId="03C4995C" wp14:textId="77777777">
      <w:pPr>
        <w:pStyle w:val="Listepuces"/>
        <w:rPr>
          <w:lang w:val="en-US" w:eastAsia="fr-SN" w:bidi="ar-SA"/>
        </w:rPr>
      </w:pPr>
      <w:r w:rsidRPr="00E42560" w:rsidR="003F10E5">
        <w:rPr>
          <w:bdr w:val="none" w:color="auto" w:sz="0" w:space="0" w:frame="1"/>
          <w:lang w:val="en-US" w:eastAsia="fr-SN" w:bidi="ar-SA"/>
        </w:rPr>
        <w:t>Setup the State management feature for the app with Redux-toolkit.</w:t>
      </w:r>
    </w:p>
    <w:p xmlns:wp14="http://schemas.microsoft.com/office/word/2010/wordml" w:rsidRPr="003F10E5" w:rsidR="003F10E5" w:rsidP="003F10E5" w:rsidRDefault="003F10E5" w14:paraId="0653E9DD" wp14:textId="77777777">
      <w:pPr>
        <w:pStyle w:val="Listepuces"/>
        <w:rPr>
          <w:lang w:val="en-US"/>
        </w:rPr>
      </w:pPr>
      <w:r w:rsidRPr="04150F33" w:rsidR="003F10E5">
        <w:rPr>
          <w:lang w:val="en-US"/>
        </w:rPr>
        <w:t>Setup api for updload</w:t>
      </w:r>
      <w:r w:rsidRPr="04150F33" w:rsidR="003F10E5">
        <w:rPr>
          <w:lang w:val="en-US"/>
        </w:rPr>
        <w:t>ing file on the portfolio section</w:t>
      </w:r>
    </w:p>
    <w:p xmlns:wp14="http://schemas.microsoft.com/office/word/2010/wordml" w:rsidR="00E42560" w:rsidP="00283818" w:rsidRDefault="003F10E5" w14:paraId="5ADC883A" wp14:textId="77777777">
      <w:pPr>
        <w:pStyle w:val="Listepuces"/>
        <w:rPr>
          <w:lang w:val="en-US"/>
        </w:rPr>
      </w:pPr>
      <w:r w:rsidRPr="04150F33" w:rsidR="003F10E5">
        <w:rPr>
          <w:lang w:val="en-US"/>
        </w:rPr>
        <w:t>Build the UI for portfolio section with modals</w:t>
      </w:r>
    </w:p>
    <w:p xmlns:wp14="http://schemas.microsoft.com/office/word/2010/wordml" w:rsidR="00E45EA2" w:rsidP="00283818" w:rsidRDefault="00E45EA2" w14:paraId="4FE9148D" wp14:textId="77777777">
      <w:pPr>
        <w:pStyle w:val="Listepuces"/>
        <w:rPr>
          <w:lang w:val="en-US"/>
        </w:rPr>
      </w:pPr>
      <w:r w:rsidRPr="04150F33" w:rsidR="00E45EA2">
        <w:rPr>
          <w:lang w:val="en-US"/>
        </w:rPr>
        <w:t>Responsible of the CI/CD pipeline</w:t>
      </w:r>
    </w:p>
    <w:p w:rsidR="4E04EC5B" w:rsidP="04150F33" w:rsidRDefault="4E04EC5B" w14:paraId="36E3D8EC" w14:textId="0B73FE18">
      <w:pPr>
        <w:pStyle w:val="Listepuces"/>
        <w:rPr>
          <w:lang w:val="en-US"/>
        </w:rPr>
      </w:pPr>
      <w:r w:rsidRPr="04150F33" w:rsidR="4E04EC5B">
        <w:rPr>
          <w:lang w:val="en-US"/>
        </w:rPr>
        <w:t>Worked on Platform migration</w:t>
      </w:r>
    </w:p>
    <w:p xmlns:wp14="http://schemas.microsoft.com/office/word/2010/wordml" w:rsidR="00027F62" w:rsidP="004F2B55" w:rsidRDefault="00027F62" w14:paraId="41C8F396" wp14:textId="77777777">
      <w:pPr>
        <w:pStyle w:val="Listepuces"/>
        <w:numPr>
          <w:numId w:val="0"/>
        </w:numPr>
        <w:rPr>
          <w:lang w:val="en-US"/>
        </w:rPr>
      </w:pPr>
    </w:p>
    <w:p w:rsidR="04150F33" w:rsidP="04150F33" w:rsidRDefault="04150F33" w14:paraId="544E9B7B" w14:textId="2BDD139B">
      <w:pPr>
        <w:pStyle w:val="Listepuces"/>
        <w:numPr>
          <w:numId w:val="0"/>
        </w:numPr>
        <w:rPr>
          <w:lang w:val="en-US"/>
        </w:rPr>
      </w:pPr>
    </w:p>
    <w:p w:rsidR="04150F33" w:rsidP="04150F33" w:rsidRDefault="04150F33" w14:paraId="7AF6A66F" w14:textId="037B501F">
      <w:pPr>
        <w:pStyle w:val="Listepuces"/>
        <w:numPr>
          <w:numId w:val="0"/>
        </w:numPr>
        <w:ind w:left="0"/>
        <w:rPr>
          <w:lang w:val="en-US"/>
        </w:rPr>
      </w:pPr>
    </w:p>
    <w:p xmlns:wp14="http://schemas.microsoft.com/office/word/2010/wordml" w:rsidRPr="00B0774F" w:rsidR="00283818" w:rsidP="04150F33" w:rsidRDefault="00283818" w14:paraId="559A86EA" wp14:textId="2BAF9400">
      <w:pPr>
        <w:rPr>
          <w:b w:val="1"/>
          <w:bCs w:val="1"/>
          <w:sz w:val="24"/>
          <w:szCs w:val="24"/>
          <w:lang w:val="en-US"/>
        </w:rPr>
      </w:pPr>
      <w:r w:rsidRPr="04150F33" w:rsidR="00283818">
        <w:rPr>
          <w:b w:val="1"/>
          <w:bCs w:val="1"/>
          <w:sz w:val="24"/>
          <w:szCs w:val="24"/>
          <w:lang w:val="en-US"/>
        </w:rPr>
        <w:t>GOMYCODE</w:t>
      </w:r>
      <w:r w:rsidRPr="04150F33" w:rsidR="57C3B96A">
        <w:rPr>
          <w:b w:val="1"/>
          <w:bCs w:val="1"/>
          <w:sz w:val="24"/>
          <w:szCs w:val="24"/>
          <w:lang w:val="en-US"/>
        </w:rPr>
        <w:t xml:space="preserve"> (Dakar - SN)</w:t>
      </w:r>
    </w:p>
    <w:p xmlns:wp14="http://schemas.microsoft.com/office/word/2010/wordml" w:rsidR="00283818" w:rsidP="00B12E55" w:rsidRDefault="00283818" w14:paraId="492544EC" wp14:textId="77777777">
      <w:pPr>
        <w:rPr>
          <w:lang w:val="en-US"/>
        </w:rPr>
      </w:pPr>
      <w:r>
        <w:rPr>
          <w:lang w:val="en-US"/>
        </w:rPr>
        <w:t>FULL STACK</w:t>
      </w:r>
      <w:r w:rsidRPr="00E42560">
        <w:rPr>
          <w:lang w:val="en-US"/>
        </w:rPr>
        <w:t xml:space="preserve"> </w:t>
      </w:r>
      <w:r>
        <w:rPr>
          <w:lang w:val="en-US"/>
        </w:rPr>
        <w:t>JS INSTRUCTOR</w:t>
      </w:r>
      <w:r w:rsidRPr="00E42560">
        <w:rPr>
          <w:lang w:val="en-US"/>
        </w:rPr>
        <w:t xml:space="preserve"> | </w:t>
      </w:r>
      <w:r w:rsidR="00B12E55">
        <w:rPr>
          <w:lang w:val="en-US"/>
        </w:rPr>
        <w:t>JUNE 2022</w:t>
      </w:r>
      <w:r w:rsidRPr="00E42560">
        <w:rPr>
          <w:lang w:val="en-US"/>
        </w:rPr>
        <w:t xml:space="preserve"> – </w:t>
      </w:r>
      <w:r>
        <w:rPr>
          <w:lang w:val="en-GB"/>
        </w:rPr>
        <w:t>PRESENT</w:t>
      </w:r>
    </w:p>
    <w:p xmlns:wp14="http://schemas.microsoft.com/office/word/2010/wordml" w:rsidRPr="00B12E55" w:rsidR="00B12E55" w:rsidP="00B12E55" w:rsidRDefault="00B12E55" w14:paraId="7E91F6F7" wp14:textId="77777777">
      <w:pPr>
        <w:pStyle w:val="Listepuces"/>
        <w:rPr>
          <w:lang w:val="en-US" w:eastAsia="fr-SN" w:bidi="ar-SA"/>
        </w:rPr>
      </w:pPr>
      <w:r w:rsidRPr="00B12E55" w:rsidR="00B12E55">
        <w:rPr>
          <w:bdr w:val="none" w:color="auto" w:sz="0" w:space="0" w:frame="1"/>
          <w:lang w:val="en-US" w:eastAsia="fr-SN" w:bidi="ar-SA"/>
        </w:rPr>
        <w:t>Support the students in their learning</w:t>
      </w:r>
    </w:p>
    <w:p xmlns:wp14="http://schemas.microsoft.com/office/word/2010/wordml" w:rsidRPr="00B12E55" w:rsidR="00B12E55" w:rsidP="00B12E55" w:rsidRDefault="00B12E55" w14:paraId="7C368622" wp14:textId="77777777">
      <w:pPr>
        <w:pStyle w:val="Listepuces"/>
        <w:rPr>
          <w:rFonts w:ascii="Times New Roman" w:hAnsi="Times New Roman" w:cs="Times New Roman"/>
          <w:color w:val="auto"/>
          <w:sz w:val="24"/>
          <w:szCs w:val="24"/>
          <w:lang w:val="en-US" w:eastAsia="fr-SN" w:bidi="ar-SA"/>
        </w:rPr>
      </w:pPr>
      <w:r w:rsidRPr="00B12E55" w:rsidR="00B12E55">
        <w:rPr>
          <w:shd w:val="clear" w:color="auto" w:fill="FFFFFF"/>
          <w:lang w:val="en-US" w:eastAsia="fr-SN" w:bidi="ar-SA"/>
        </w:rPr>
        <w:t>Developed guides and course materials focused on helping students learn</w:t>
      </w:r>
    </w:p>
    <w:p xmlns:wp14="http://schemas.microsoft.com/office/word/2010/wordml" w:rsidRPr="00B12E55" w:rsidR="00B12E55" w:rsidP="00B12E55" w:rsidRDefault="00B12E55" w14:paraId="3D976EE2" wp14:textId="77777777">
      <w:pPr>
        <w:pStyle w:val="Listepuces"/>
        <w:rPr>
          <w:lang w:val="en-US" w:eastAsia="fr-SN" w:bidi="ar-SA"/>
        </w:rPr>
      </w:pPr>
      <w:r w:rsidRPr="00B12E55" w:rsidR="00B12E55">
        <w:rPr>
          <w:bdr w:val="none" w:color="auto" w:sz="0" w:space="0" w:frame="1"/>
          <w:lang w:val="en-US" w:eastAsia="fr-SN" w:bidi="ar-SA"/>
        </w:rPr>
        <w:t>Built and maintained positive relationships with students to facilitate positive and effective educational experiences</w:t>
      </w:r>
    </w:p>
    <w:p xmlns:wp14="http://schemas.microsoft.com/office/word/2010/wordml" w:rsidRPr="00B12E55" w:rsidR="00B12E55" w:rsidP="00B12E55" w:rsidRDefault="00B12E55" w14:paraId="19B649CC" wp14:textId="77777777">
      <w:pPr>
        <w:pStyle w:val="Listepuces"/>
        <w:rPr>
          <w:rFonts w:ascii="Times New Roman" w:hAnsi="Times New Roman" w:cs="Times New Roman"/>
          <w:color w:val="auto"/>
          <w:sz w:val="24"/>
          <w:szCs w:val="24"/>
          <w:lang w:val="fr-SN" w:eastAsia="fr-SN" w:bidi="ar-SA"/>
        </w:rPr>
      </w:pPr>
      <w:r w:rsidRPr="00B12E55" w:rsidR="00B12E55">
        <w:rPr>
          <w:shd w:val="clear" w:color="auto" w:fill="FFFFFF"/>
          <w:lang w:val="fr-SN" w:eastAsia="fr-SN" w:bidi="ar-SA"/>
        </w:rPr>
        <w:t>Evaluated student</w:t>
      </w:r>
      <w:r w:rsidR="00B12E55">
        <w:rPr>
          <w:shd w:val="clear" w:color="auto" w:fill="FFFFFF"/>
          <w:lang w:val="fr-SN" w:eastAsia="fr-SN" w:bidi="ar-SA"/>
        </w:rPr>
        <w:t>s</w:t>
      </w:r>
      <w:r w:rsidRPr="00B12E55" w:rsidR="00B12E55">
        <w:rPr>
          <w:shd w:val="clear" w:color="auto" w:fill="FFFFFF"/>
          <w:lang w:val="fr-SN" w:eastAsia="fr-SN" w:bidi="ar-SA"/>
        </w:rPr>
        <w:t xml:space="preserve"> progress</w:t>
      </w:r>
    </w:p>
    <w:p xmlns:wp14="http://schemas.microsoft.com/office/word/2010/wordml" w:rsidRPr="00B12E55" w:rsidR="00B12E55" w:rsidP="00B12E55" w:rsidRDefault="00B12E55" w14:paraId="2BFCCC1D" wp14:textId="77777777">
      <w:pPr>
        <w:pStyle w:val="Listepuces"/>
        <w:rPr>
          <w:lang w:val="fr-SN" w:eastAsia="fr-SN" w:bidi="ar-SA"/>
        </w:rPr>
      </w:pPr>
      <w:r w:rsidRPr="00B12E55" w:rsidR="00B12E55">
        <w:rPr>
          <w:bdr w:val="none" w:color="auto" w:sz="0" w:space="0" w:frame="1"/>
          <w:lang w:val="fr-SN" w:eastAsia="fr-SN" w:bidi="ar-SA"/>
        </w:rPr>
        <w:t>Performed WorkShops</w:t>
      </w:r>
    </w:p>
    <w:p xmlns:wp14="http://schemas.microsoft.com/office/word/2010/wordml" w:rsidR="00B12E55" w:rsidP="00B12E55" w:rsidRDefault="00B12E55" w14:paraId="72A3D3EC" wp14:textId="77777777">
      <w:pPr>
        <w:pStyle w:val="Listepuces"/>
        <w:numPr>
          <w:ilvl w:val="0"/>
          <w:numId w:val="0"/>
        </w:numPr>
        <w:ind w:left="216" w:hanging="216"/>
        <w:rPr>
          <w:bdr w:val="none" w:color="auto" w:sz="0" w:space="0" w:frame="1"/>
          <w:lang w:val="fr-SN" w:eastAsia="fr-SN" w:bidi="ar-SA"/>
        </w:rPr>
      </w:pPr>
    </w:p>
    <w:p xmlns:wp14="http://schemas.microsoft.com/office/word/2010/wordml" w:rsidRPr="00B0774F" w:rsidR="00B12E55" w:rsidP="04150F33" w:rsidRDefault="00B12E55" w14:paraId="2B33B3C2" wp14:textId="1DC2AA43">
      <w:pPr>
        <w:pStyle w:val="Normal"/>
        <w:rPr>
          <w:b w:val="1"/>
          <w:bCs w:val="1"/>
          <w:sz w:val="24"/>
          <w:szCs w:val="24"/>
          <w:lang w:val="en-US"/>
        </w:rPr>
      </w:pPr>
      <w:r w:rsidRPr="04150F33" w:rsidR="00B12E55">
        <w:rPr>
          <w:b w:val="1"/>
          <w:bCs w:val="1"/>
          <w:sz w:val="24"/>
          <w:szCs w:val="24"/>
          <w:lang w:val="en-US"/>
        </w:rPr>
        <w:t>SEN IT TECHNOLOGIE</w:t>
      </w:r>
      <w:r w:rsidRPr="04150F33" w:rsidR="3BF7AD9C">
        <w:rPr>
          <w:b w:val="1"/>
          <w:bCs w:val="1"/>
          <w:sz w:val="24"/>
          <w:szCs w:val="24"/>
          <w:lang w:val="en-US"/>
        </w:rPr>
        <w:t xml:space="preserve"> (Dakar - SN)</w:t>
      </w:r>
    </w:p>
    <w:p xmlns:wp14="http://schemas.microsoft.com/office/word/2010/wordml" w:rsidRPr="00B12E55" w:rsidR="00B12E55" w:rsidP="00B12E55" w:rsidRDefault="00B12E55" w14:paraId="148F1BD0" wp14:textId="77777777">
      <w:pPr>
        <w:rPr>
          <w:lang w:val="en-US" w:eastAsia="fr-SN" w:bidi="ar-SA"/>
        </w:rPr>
      </w:pPr>
      <w:r>
        <w:rPr>
          <w:lang w:val="en-US"/>
        </w:rPr>
        <w:t>FULL STACK</w:t>
      </w:r>
      <w:r w:rsidR="000E5341">
        <w:rPr>
          <w:lang w:val="en-US"/>
        </w:rPr>
        <w:t xml:space="preserve"> MERN</w:t>
      </w:r>
      <w:r w:rsidRPr="00E42560">
        <w:rPr>
          <w:lang w:val="en-US"/>
        </w:rPr>
        <w:t xml:space="preserve"> </w:t>
      </w:r>
      <w:r>
        <w:rPr>
          <w:lang w:val="en-US"/>
        </w:rPr>
        <w:t xml:space="preserve">DEVELOPER </w:t>
      </w:r>
      <w:r w:rsidRPr="00E42560">
        <w:rPr>
          <w:lang w:val="en-US"/>
        </w:rPr>
        <w:t xml:space="preserve">| </w:t>
      </w:r>
      <w:r>
        <w:rPr>
          <w:lang w:val="en-US"/>
        </w:rPr>
        <w:t>JUNE 2021</w:t>
      </w:r>
      <w:r w:rsidRPr="00E42560">
        <w:rPr>
          <w:lang w:val="en-US"/>
        </w:rPr>
        <w:t xml:space="preserve"> – </w:t>
      </w:r>
      <w:r>
        <w:rPr>
          <w:lang w:val="en-GB"/>
        </w:rPr>
        <w:t>SEPTEMBER 2021</w:t>
      </w:r>
    </w:p>
    <w:p xmlns:wp14="http://schemas.microsoft.com/office/word/2010/wordml" w:rsidRPr="00B12E55" w:rsidR="00B12E55" w:rsidP="00B12E55" w:rsidRDefault="00B12E55" w14:paraId="6E540B12" wp14:textId="77777777">
      <w:pPr>
        <w:pStyle w:val="Listepuces"/>
        <w:rPr>
          <w:lang w:val="en-US" w:eastAsia="fr-SN" w:bidi="ar-SA"/>
        </w:rPr>
      </w:pPr>
      <w:r w:rsidRPr="00B12E55" w:rsidR="00B12E55">
        <w:rPr>
          <w:bdr w:val="none" w:color="auto" w:sz="0" w:space="0" w:frame="1"/>
          <w:lang w:val="en-US" w:eastAsia="fr-SN" w:bidi="ar-SA"/>
        </w:rPr>
        <w:t>Built an inventory and Sales Management Application with the MERN Stack (MongoDB, Express, React</w:t>
      </w:r>
      <w:r w:rsidR="00B12E55">
        <w:rPr>
          <w:bdr w:val="none" w:color="auto" w:sz="0" w:space="0" w:frame="1"/>
          <w:lang w:val="en-US" w:eastAsia="fr-SN" w:bidi="ar-SA"/>
        </w:rPr>
        <w:t>JS, NodeJS</w:t>
      </w:r>
      <w:r w:rsidRPr="00B12E55" w:rsidR="00B12E55">
        <w:rPr>
          <w:bdr w:val="none" w:color="auto" w:sz="0" w:space="0" w:frame="1"/>
          <w:lang w:val="en-US" w:eastAsia="fr-SN" w:bidi="ar-SA"/>
        </w:rPr>
        <w:t>) and Bootstrap</w:t>
      </w:r>
    </w:p>
    <w:p xmlns:wp14="http://schemas.microsoft.com/office/word/2010/wordml" w:rsidRPr="00B12E55" w:rsidR="00B12E55" w:rsidP="00B12E55" w:rsidRDefault="00B12E55" w14:paraId="5B17BB51" wp14:textId="77777777">
      <w:pPr>
        <w:pStyle w:val="Listepuces"/>
        <w:rPr>
          <w:lang w:val="fr-SN" w:eastAsia="fr-SN" w:bidi="ar-SA"/>
        </w:rPr>
      </w:pPr>
      <w:r w:rsidRPr="04150F33" w:rsidR="00B12E55">
        <w:rPr>
          <w:lang w:val="fr-SN" w:eastAsia="fr-SN" w:bidi="ar-SA"/>
        </w:rPr>
        <w:t xml:space="preserve">Project </w:t>
      </w:r>
      <w:r w:rsidRPr="04150F33" w:rsidR="00B12E55">
        <w:rPr>
          <w:lang w:val="en-GB" w:eastAsia="fr-SN" w:bidi="ar-SA"/>
        </w:rPr>
        <w:t>analysis</w:t>
      </w:r>
    </w:p>
    <w:p xmlns:wp14="http://schemas.microsoft.com/office/word/2010/wordml" w:rsidRPr="00B12E55" w:rsidR="00B12E55" w:rsidP="00B12E55" w:rsidRDefault="00B12E55" w14:paraId="0FBDE201" wp14:textId="77777777">
      <w:pPr>
        <w:pStyle w:val="Listepuces"/>
        <w:rPr>
          <w:lang w:val="en-US" w:eastAsia="fr-SN" w:bidi="ar-SA"/>
        </w:rPr>
      </w:pPr>
      <w:r w:rsidRPr="04150F33" w:rsidR="00B12E55">
        <w:rPr>
          <w:lang w:val="en-US" w:eastAsia="fr-SN" w:bidi="ar-SA"/>
        </w:rPr>
        <w:t>Redacted functional and non-</w:t>
      </w:r>
      <w:r w:rsidRPr="04150F33" w:rsidR="00B12E55">
        <w:rPr>
          <w:lang w:val="en-US" w:eastAsia="fr-SN" w:bidi="ar-SA"/>
        </w:rPr>
        <w:t>functional requirements</w:t>
      </w:r>
    </w:p>
    <w:p xmlns:wp14="http://schemas.microsoft.com/office/word/2010/wordml" w:rsidRPr="00B12E55" w:rsidR="00B12E55" w:rsidP="00B12E55" w:rsidRDefault="00B12E55" w14:paraId="24E8C554" wp14:textId="77777777">
      <w:pPr>
        <w:pStyle w:val="Listepuces"/>
        <w:rPr>
          <w:lang w:val="en-US" w:eastAsia="fr-SN" w:bidi="ar-SA"/>
        </w:rPr>
      </w:pPr>
      <w:r w:rsidRPr="04150F33" w:rsidR="00B12E55">
        <w:rPr>
          <w:lang w:val="en-US" w:eastAsia="fr-SN" w:bidi="ar-SA"/>
        </w:rPr>
        <w:t>Built Class, Use case and Sequence Diagrams</w:t>
      </w:r>
    </w:p>
    <w:p xmlns:wp14="http://schemas.microsoft.com/office/word/2010/wordml" w:rsidR="00B12E55" w:rsidP="00B12E55" w:rsidRDefault="00B12E55" w14:paraId="57E465D8" wp14:textId="77777777">
      <w:pPr>
        <w:pStyle w:val="Listepuces"/>
        <w:rPr>
          <w:lang w:val="en-US" w:eastAsia="fr-SN" w:bidi="ar-SA"/>
        </w:rPr>
      </w:pPr>
      <w:r w:rsidRPr="04150F33" w:rsidR="00B12E55">
        <w:rPr>
          <w:lang w:val="en-US" w:eastAsia="fr-SN" w:bidi="ar-SA"/>
        </w:rPr>
        <w:t>Design</w:t>
      </w:r>
      <w:r w:rsidRPr="04150F33" w:rsidR="00B12E55">
        <w:rPr>
          <w:lang w:val="en-US" w:eastAsia="fr-SN" w:bidi="ar-SA"/>
        </w:rPr>
        <w:t>ed and Implemented the app</w:t>
      </w:r>
      <w:r w:rsidRPr="04150F33" w:rsidR="00B12E55">
        <w:rPr>
          <w:lang w:val="en-US" w:eastAsia="fr-SN" w:bidi="ar-SA"/>
        </w:rPr>
        <w:t xml:space="preserve"> using MERN Stack</w:t>
      </w:r>
    </w:p>
    <w:p xmlns:wp14="http://schemas.microsoft.com/office/word/2010/wordml" w:rsidR="000E5341" w:rsidP="000E5341" w:rsidRDefault="000E5341" w14:paraId="0D0B940D" wp14:textId="77777777">
      <w:pPr>
        <w:pStyle w:val="Listepuces"/>
        <w:numPr>
          <w:ilvl w:val="0"/>
          <w:numId w:val="0"/>
        </w:numPr>
        <w:ind w:left="216" w:hanging="216"/>
        <w:rPr>
          <w:lang w:val="en-US" w:eastAsia="fr-SN" w:bidi="ar-SA"/>
        </w:rPr>
      </w:pPr>
    </w:p>
    <w:p xmlns:wp14="http://schemas.microsoft.com/office/word/2010/wordml" w:rsidRPr="00B0774F" w:rsidR="000E5341" w:rsidP="04150F33" w:rsidRDefault="000E5341" w14:paraId="54CF33BE" wp14:textId="49E47D78">
      <w:pPr>
        <w:pStyle w:val="Normal"/>
        <w:rPr>
          <w:b w:val="1"/>
          <w:bCs w:val="1"/>
          <w:sz w:val="24"/>
          <w:szCs w:val="24"/>
          <w:lang w:val="en-US"/>
        </w:rPr>
      </w:pPr>
      <w:r w:rsidRPr="04150F33" w:rsidR="000E5341">
        <w:rPr>
          <w:b w:val="1"/>
          <w:bCs w:val="1"/>
          <w:sz w:val="24"/>
          <w:szCs w:val="24"/>
          <w:lang w:val="en-US"/>
        </w:rPr>
        <w:t>REGIONAL HOSPITAL OF OUROSSOGUI</w:t>
      </w:r>
      <w:r w:rsidRPr="04150F33" w:rsidR="17ED4422">
        <w:rPr>
          <w:b w:val="1"/>
          <w:bCs w:val="1"/>
          <w:sz w:val="24"/>
          <w:szCs w:val="24"/>
          <w:lang w:val="en-US"/>
        </w:rPr>
        <w:t xml:space="preserve"> (</w:t>
      </w:r>
      <w:r w:rsidRPr="04150F33" w:rsidR="33DC1581">
        <w:rPr>
          <w:b w:val="1"/>
          <w:bCs w:val="1"/>
          <w:sz w:val="24"/>
          <w:szCs w:val="24"/>
          <w:lang w:val="en-US"/>
        </w:rPr>
        <w:t xml:space="preserve">Matam </w:t>
      </w:r>
      <w:r w:rsidRPr="04150F33" w:rsidR="17ED4422">
        <w:rPr>
          <w:b w:val="1"/>
          <w:bCs w:val="1"/>
          <w:sz w:val="24"/>
          <w:szCs w:val="24"/>
          <w:lang w:val="en-US"/>
        </w:rPr>
        <w:t>- SN)</w:t>
      </w:r>
    </w:p>
    <w:p xmlns:wp14="http://schemas.microsoft.com/office/word/2010/wordml" w:rsidR="000E5341" w:rsidP="000E5341" w:rsidRDefault="000E5341" w14:paraId="7FE37E75" wp14:textId="3D37F3AC">
      <w:pPr>
        <w:rPr>
          <w:lang w:val="en-GB"/>
        </w:rPr>
      </w:pPr>
      <w:r w:rsidRPr="04150F33" w:rsidR="000E5341">
        <w:rPr>
          <w:lang w:val="en-US"/>
        </w:rPr>
        <w:t>FULL STACK JAVA</w:t>
      </w:r>
      <w:r w:rsidRPr="04150F33" w:rsidR="000E5341">
        <w:rPr>
          <w:lang w:val="en-US"/>
        </w:rPr>
        <w:t xml:space="preserve"> </w:t>
      </w:r>
      <w:r w:rsidRPr="04150F33" w:rsidR="000E5341">
        <w:rPr>
          <w:lang w:val="en-US"/>
        </w:rPr>
        <w:t xml:space="preserve">DEVELOPER </w:t>
      </w:r>
      <w:r w:rsidRPr="04150F33" w:rsidR="000E5341">
        <w:rPr>
          <w:lang w:val="en-US"/>
        </w:rPr>
        <w:t xml:space="preserve">| </w:t>
      </w:r>
      <w:r w:rsidRPr="04150F33" w:rsidR="000E5341">
        <w:rPr>
          <w:lang w:val="en-US"/>
        </w:rPr>
        <w:t>JUNE 2020</w:t>
      </w:r>
      <w:r w:rsidRPr="04150F33" w:rsidR="000E5341">
        <w:rPr>
          <w:lang w:val="en-US"/>
        </w:rPr>
        <w:t xml:space="preserve"> – </w:t>
      </w:r>
      <w:r w:rsidRPr="04150F33" w:rsidR="000E5341">
        <w:rPr>
          <w:lang w:val="en-GB"/>
        </w:rPr>
        <w:t>SEPTEMBER 2020</w:t>
      </w:r>
      <w:r w:rsidRPr="04150F33" w:rsidR="34C1D422">
        <w:rPr>
          <w:lang w:val="en-GB"/>
        </w:rPr>
        <w:t xml:space="preserve"> (REMOTE)</w:t>
      </w:r>
    </w:p>
    <w:p xmlns:wp14="http://schemas.microsoft.com/office/word/2010/wordml" w:rsidRPr="000E5341" w:rsidR="000E5341" w:rsidP="000E5341" w:rsidRDefault="000E5341" w14:paraId="4C9F0C4F" wp14:textId="77777777">
      <w:pPr>
        <w:pStyle w:val="Listepuces"/>
        <w:rPr>
          <w:lang w:val="en-US" w:eastAsia="fr-SN" w:bidi="ar-SA"/>
        </w:rPr>
      </w:pPr>
      <w:r w:rsidR="000E5341">
        <w:rPr>
          <w:bdr w:val="none" w:color="auto" w:sz="0" w:space="0" w:frame="1"/>
          <w:lang w:val="en-US" w:eastAsia="fr-SN" w:bidi="ar-SA"/>
        </w:rPr>
        <w:t xml:space="preserve">Designed a </w:t>
      </w:r>
      <w:r w:rsidRPr="000E5341" w:rsidR="000E5341">
        <w:rPr>
          <w:bdr w:val="none" w:color="auto" w:sz="0" w:space="0" w:frame="1"/>
          <w:lang w:val="en-US" w:eastAsia="fr-SN" w:bidi="ar-SA"/>
        </w:rPr>
        <w:t>Hospital Management app for patients and medical records monitoring</w:t>
      </w:r>
    </w:p>
    <w:p xmlns:wp14="http://schemas.microsoft.com/office/word/2010/wordml" w:rsidRPr="000E5341" w:rsidR="000E5341" w:rsidP="000E5341" w:rsidRDefault="000E5341" w14:paraId="41A5FF01" wp14:textId="77777777">
      <w:pPr>
        <w:pStyle w:val="Listepuces"/>
        <w:rPr>
          <w:lang w:val="en-US" w:eastAsia="fr-SN" w:bidi="ar-SA"/>
        </w:rPr>
      </w:pPr>
      <w:r w:rsidRPr="000E5341" w:rsidR="000E5341">
        <w:rPr>
          <w:bdr w:val="none" w:color="auto" w:sz="0" w:space="0" w:frame="1"/>
          <w:lang w:val="en-US" w:eastAsia="fr-SN" w:bidi="ar-SA"/>
        </w:rPr>
        <w:t>Built Beans classes (User, Appointment, Medicine, Patients</w:t>
      </w:r>
      <w:r w:rsidR="000E5341">
        <w:rPr>
          <w:bdr w:val="none" w:color="auto" w:sz="0" w:space="0" w:frame="1"/>
          <w:lang w:val="en-US" w:eastAsia="fr-SN" w:bidi="ar-SA"/>
        </w:rPr>
        <w:t>R</w:t>
      </w:r>
      <w:r w:rsidRPr="000E5341" w:rsidR="000E5341">
        <w:rPr>
          <w:bdr w:val="none" w:color="auto" w:sz="0" w:space="0" w:frame="1"/>
          <w:lang w:val="en-US" w:eastAsia="fr-SN" w:bidi="ar-SA"/>
        </w:rPr>
        <w:t>ecord,</w:t>
      </w:r>
      <w:r w:rsidR="000E5341">
        <w:rPr>
          <w:lang w:val="en-US" w:eastAsia="fr-SN" w:bidi="ar-SA"/>
        </w:rPr>
        <w:t xml:space="preserve"> </w:t>
      </w:r>
      <w:r w:rsidRPr="000E5341" w:rsidR="000E5341">
        <w:rPr>
          <w:bdr w:val="none" w:color="auto" w:sz="0" w:space="0" w:frame="1"/>
          <w:lang w:val="en-US" w:eastAsia="fr-SN" w:bidi="ar-SA"/>
        </w:rPr>
        <w:t>Consultation)</w:t>
      </w:r>
    </w:p>
    <w:p xmlns:wp14="http://schemas.microsoft.com/office/word/2010/wordml" w:rsidRPr="000E5341" w:rsidR="000E5341" w:rsidP="000E5341" w:rsidRDefault="000E5341" w14:paraId="50D3A1D2" wp14:textId="77777777">
      <w:pPr>
        <w:pStyle w:val="Listepuces"/>
        <w:rPr>
          <w:lang w:val="en-US" w:eastAsia="fr-SN" w:bidi="ar-SA"/>
        </w:rPr>
      </w:pPr>
      <w:r w:rsidRPr="000E5341" w:rsidR="000E5341">
        <w:rPr>
          <w:bdr w:val="none" w:color="auto" w:sz="0" w:space="0" w:frame="1"/>
          <w:lang w:val="en-US" w:eastAsia="fr-SN" w:bidi="ar-SA"/>
        </w:rPr>
        <w:t>Implemented DAO classes for all Beans</w:t>
      </w:r>
    </w:p>
    <w:p xmlns:wp14="http://schemas.microsoft.com/office/word/2010/wordml" w:rsidRPr="000E5341" w:rsidR="000E5341" w:rsidP="000E5341" w:rsidRDefault="000E5341" w14:paraId="0F37CF6B" wp14:textId="77777777">
      <w:pPr>
        <w:pStyle w:val="Listepuces"/>
        <w:rPr>
          <w:lang w:val="en-US" w:eastAsia="fr-SN" w:bidi="ar-SA"/>
        </w:rPr>
      </w:pPr>
      <w:r w:rsidRPr="000E5341" w:rsidR="000E5341">
        <w:rPr>
          <w:bdr w:val="none" w:color="auto" w:sz="0" w:space="0" w:frame="1"/>
          <w:lang w:val="en-US" w:eastAsia="fr-SN" w:bidi="ar-SA"/>
        </w:rPr>
        <w:t>Wrote sql database script to setup all tables and fill in default informations</w:t>
      </w:r>
    </w:p>
    <w:p xmlns:wp14="http://schemas.microsoft.com/office/word/2010/wordml" w:rsidRPr="000E5341" w:rsidR="000E5341" w:rsidP="000E5341" w:rsidRDefault="000E5341" w14:paraId="7EBB299F" wp14:textId="77777777">
      <w:pPr>
        <w:pStyle w:val="Listepuces"/>
        <w:rPr>
          <w:lang w:val="fr-SN" w:eastAsia="fr-SN" w:bidi="ar-SA"/>
        </w:rPr>
      </w:pPr>
      <w:r w:rsidRPr="000E5341" w:rsidR="000E5341">
        <w:rPr>
          <w:bdr w:val="none" w:color="auto" w:sz="0" w:space="0" w:frame="1"/>
          <w:lang w:val="fr-SN" w:eastAsia="fr-SN" w:bidi="ar-SA"/>
        </w:rPr>
        <w:t>Built servlets for every JSP(Java Server Pages)</w:t>
      </w:r>
    </w:p>
    <w:p xmlns:wp14="http://schemas.microsoft.com/office/word/2010/wordml" w:rsidRPr="000E5341" w:rsidR="000E5341" w:rsidP="000E5341" w:rsidRDefault="000E5341" w14:paraId="0D912E3E" wp14:textId="77777777">
      <w:pPr>
        <w:pStyle w:val="Listepuces"/>
        <w:rPr>
          <w:lang w:val="en-US" w:eastAsia="fr-SN" w:bidi="ar-SA"/>
        </w:rPr>
      </w:pPr>
      <w:r w:rsidRPr="000E5341" w:rsidR="000E5341">
        <w:rPr>
          <w:bdr w:val="none" w:color="auto" w:sz="0" w:space="0" w:frame="1"/>
          <w:lang w:val="en-US" w:eastAsia="fr-SN" w:bidi="ar-SA"/>
        </w:rPr>
        <w:t>Built JSP for every page of the application</w:t>
      </w:r>
    </w:p>
    <w:p xmlns:wp14="http://schemas.microsoft.com/office/word/2010/wordml" w:rsidRPr="000E5341" w:rsidR="000E5341" w:rsidP="000E5341" w:rsidRDefault="000E5341" w14:paraId="0E27B00A" wp14:textId="77777777">
      <w:pPr>
        <w:rPr>
          <w:lang w:val="en-US" w:eastAsia="fr-SN" w:bidi="ar-SA"/>
        </w:rPr>
      </w:pPr>
    </w:p>
    <w:p xmlns:wp14="http://schemas.microsoft.com/office/word/2010/wordml" w:rsidRPr="00B12E55" w:rsidR="000E5341" w:rsidP="000E5341" w:rsidRDefault="000E5341" w14:paraId="60061E4C" wp14:textId="77777777">
      <w:pPr>
        <w:pStyle w:val="Listepuces"/>
        <w:numPr>
          <w:ilvl w:val="0"/>
          <w:numId w:val="0"/>
        </w:numPr>
        <w:ind w:left="216" w:hanging="216"/>
        <w:rPr>
          <w:lang w:val="en-US" w:eastAsia="fr-SN" w:bidi="ar-SA"/>
        </w:rPr>
      </w:pPr>
    </w:p>
    <w:p xmlns:wp14="http://schemas.microsoft.com/office/word/2010/wordml" w:rsidR="00B12E55" w:rsidP="00B12E55" w:rsidRDefault="00B12E55" w14:paraId="44EAFD9C" wp14:textId="77777777">
      <w:pPr>
        <w:pStyle w:val="Listepuces"/>
        <w:numPr>
          <w:ilvl w:val="0"/>
          <w:numId w:val="0"/>
        </w:numPr>
        <w:ind w:left="216" w:hanging="216"/>
        <w:rPr>
          <w:lang w:val="en-US" w:eastAsia="fr-SN" w:bidi="ar-SA"/>
        </w:rPr>
      </w:pPr>
    </w:p>
    <w:p xmlns:wp14="http://schemas.microsoft.com/office/word/2010/wordml" w:rsidR="000E5341" w:rsidP="00B12E55" w:rsidRDefault="000E5341" w14:paraId="4B94D5A5" wp14:textId="77777777">
      <w:pPr>
        <w:pStyle w:val="Listepuces"/>
        <w:numPr>
          <w:numId w:val="0"/>
        </w:numPr>
        <w:ind w:left="216" w:hanging="216"/>
        <w:rPr>
          <w:lang w:val="en-US" w:eastAsia="fr-SN" w:bidi="ar-SA"/>
        </w:rPr>
      </w:pPr>
    </w:p>
    <w:p w:rsidR="04150F33" w:rsidP="04150F33" w:rsidRDefault="04150F33" w14:paraId="750BB184" w14:textId="3EF8306A">
      <w:pPr>
        <w:pStyle w:val="Listepuces"/>
        <w:numPr>
          <w:numId w:val="0"/>
        </w:numPr>
        <w:rPr>
          <w:lang w:val="en-US" w:eastAsia="fr-SN" w:bidi="ar-SA"/>
        </w:rPr>
      </w:pPr>
    </w:p>
    <w:p xmlns:wp14="http://schemas.microsoft.com/office/word/2010/wordml" w:rsidRPr="00B0774F" w:rsidR="000E5341" w:rsidP="000E5341" w:rsidRDefault="000E5341" w14:paraId="32EC3A32" wp14:textId="77777777">
      <w:pPr>
        <w:pStyle w:val="Titre1"/>
        <w:rPr>
          <w:lang w:val="fr-SN"/>
        </w:rPr>
      </w:pPr>
      <w:r>
        <w:t>core qualifications</w:t>
      </w:r>
    </w:p>
    <w:p xmlns:wp14="http://schemas.microsoft.com/office/word/2010/wordml" w:rsidRPr="00B0774F" w:rsidR="00283818" w:rsidP="00ED37CB" w:rsidRDefault="00ED37CB" w14:paraId="5705C55D" wp14:textId="77777777">
      <w:pPr>
        <w:pStyle w:val="Listepuces"/>
        <w:numPr>
          <w:numId w:val="0"/>
        </w:numPr>
        <w:rPr>
          <w:lang w:val="fr-SN" w:eastAsia="fr-SN" w:bidi="ar-SA"/>
        </w:rPr>
      </w:pPr>
      <w:r>
        <w:rPr>
          <w:noProof/>
          <w:lang w:val="en-US" w:eastAsia="fr-SN"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0AA427F" wp14:editId="7EC5E7E3">
                <wp:simplePos x="0" y="0"/>
                <wp:positionH relativeFrom="column">
                  <wp:posOffset>3250314</wp:posOffset>
                </wp:positionH>
                <wp:positionV relativeFrom="paragraph">
                  <wp:posOffset>13784</wp:posOffset>
                </wp:positionV>
                <wp:extent cx="2390775" cy="2785145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78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ED37CB" w:rsidR="00ED37CB" w:rsidP="00ED37CB" w:rsidRDefault="00ED37CB" w14:paraId="407D67BB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Cloud Development (AWS)</w:t>
                            </w:r>
                          </w:p>
                          <w:p xmlns:wp14="http://schemas.microsoft.com/office/word/2010/wordml" w:rsidRPr="00ED37CB" w:rsidR="00ED37CB" w:rsidP="00ED37CB" w:rsidRDefault="00ED37CB" w14:paraId="5F472996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Infrastructure As Code</w:t>
                            </w:r>
                            <w:r w:rsidR="005C5AF4"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 xml:space="preserve"> (CloudFormation)</w:t>
                            </w:r>
                          </w:p>
                          <w:p xmlns:wp14="http://schemas.microsoft.com/office/word/2010/wordml" w:rsidRPr="005C5AF4" w:rsidR="00ED37CB" w:rsidP="00ED37CB" w:rsidRDefault="005C5AF4" w14:paraId="5F3555A9" wp14:textId="77777777">
                            <w:pPr>
                              <w:pStyle w:val="Listepuces"/>
                              <w:rPr>
                                <w:lang w:val="fr-SN"/>
                              </w:rPr>
                            </w:pPr>
                            <w:r w:rsidRPr="005C5AF4">
                              <w:rPr>
                                <w:bdr w:val="none" w:color="auto" w:sz="0" w:space="0" w:frame="1"/>
                                <w:lang w:val="fr-SN" w:eastAsia="fr-SN" w:bidi="ar-SA"/>
                              </w:rPr>
                              <w:t>CI/CD pipeline (Circle CI, Ansible, Prometheus)</w:t>
                            </w:r>
                          </w:p>
                          <w:p xmlns:wp14="http://schemas.microsoft.com/office/word/2010/wordml" w:rsidRPr="00B0774F" w:rsidR="005C5AF4" w:rsidP="00ED37CB" w:rsidRDefault="005C5AF4" w14:paraId="56AB6D12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 w:rsidRPr="005C5AF4"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Microservices at Scale using AWS &amp; Kubernetes</w:t>
                            </w: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( FaaS, AWS Lambda, Cloud9, Docker )</w:t>
                            </w:r>
                          </w:p>
                          <w:p xmlns:wp14="http://schemas.microsoft.com/office/word/2010/wordml" w:rsidRPr="00B0774F" w:rsidR="00B0774F" w:rsidP="00ED37CB" w:rsidRDefault="00B0774F" w14:paraId="5EA797A3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Design Patterns</w:t>
                            </w:r>
                          </w:p>
                          <w:p xmlns:wp14="http://schemas.microsoft.com/office/word/2010/wordml" w:rsidRPr="005C5AF4" w:rsidR="00B0774F" w:rsidP="00ED37CB" w:rsidRDefault="00B0774F" w14:paraId="63EC8072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SCRUM</w:t>
                            </w:r>
                          </w:p>
                          <w:p xmlns:wp14="http://schemas.microsoft.com/office/word/2010/wordml" w:rsidRPr="005C5AF4" w:rsidR="00ED37CB" w:rsidP="00ED37CB" w:rsidRDefault="00ED37CB" w14:paraId="3DEEC669" wp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711DA7">
              <v:shapetype id="_x0000_t202" coordsize="21600,21600" o:spt="202" path="m,l,21600r21600,l21600,xe" w14:anchorId="60AA427F">
                <v:stroke joinstyle="miter"/>
                <v:path gradientshapeok="t" o:connecttype="rect"/>
              </v:shapetype>
              <v:shape id="Zone de texte 106" style="position:absolute;margin-left:255.95pt;margin-top:1.1pt;width:188.25pt;height:2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">
                <v:textbox>
                  <w:txbxContent>
                    <w:p w:rsidRPr="00ED37CB" w:rsidR="00ED37CB" w:rsidP="00ED37CB" w:rsidRDefault="00ED37CB" w14:paraId="31F594B3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Cloud Development (AWS)</w:t>
                      </w:r>
                    </w:p>
                    <w:p w:rsidRPr="00ED37CB" w:rsidR="00ED37CB" w:rsidP="00ED37CB" w:rsidRDefault="00ED37CB" w14:paraId="694D9A58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Infrastructure As Code</w:t>
                      </w:r>
                      <w:r w:rsidR="005C5AF4">
                        <w:rPr>
                          <w:bdr w:val="none" w:color="auto" w:sz="0" w:space="0" w:frame="1"/>
                          <w:lang w:val="en-US" w:eastAsia="fr-SN" w:bidi="ar-SA"/>
                        </w:rPr>
                        <w:t xml:space="preserve"> (CloudFormation)</w:t>
                      </w:r>
                    </w:p>
                    <w:p w:rsidRPr="005C5AF4" w:rsidR="00ED37CB" w:rsidP="00ED37CB" w:rsidRDefault="005C5AF4" w14:paraId="6386FEB0" wp14:textId="77777777">
                      <w:pPr>
                        <w:pStyle w:val="Listepuces"/>
                        <w:rPr>
                          <w:lang w:val="fr-SN"/>
                        </w:rPr>
                      </w:pPr>
                      <w:r w:rsidRPr="005C5AF4">
                        <w:rPr>
                          <w:bdr w:val="none" w:color="auto" w:sz="0" w:space="0" w:frame="1"/>
                          <w:lang w:val="fr-SN" w:eastAsia="fr-SN" w:bidi="ar-SA"/>
                        </w:rPr>
                        <w:t>CI/CD pipeline (Circle CI, Ansible, Prometheus)</w:t>
                      </w:r>
                    </w:p>
                    <w:p w:rsidRPr="00B0774F" w:rsidR="005C5AF4" w:rsidP="00ED37CB" w:rsidRDefault="005C5AF4" w14:paraId="0F708166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 w:rsidRPr="005C5AF4">
                        <w:rPr>
                          <w:bdr w:val="none" w:color="auto" w:sz="0" w:space="0" w:frame="1"/>
                          <w:lang w:val="en-US" w:eastAsia="fr-SN" w:bidi="ar-SA"/>
                        </w:rPr>
                        <w:t>Microservices at Scale using AWS &amp; Kubernetes</w:t>
                      </w: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( FaaS, AWS Lambda, Cloud9, Docker )</w:t>
                      </w:r>
                    </w:p>
                    <w:p w:rsidRPr="00B0774F" w:rsidR="00B0774F" w:rsidP="00ED37CB" w:rsidRDefault="00B0774F" w14:paraId="0B4C5B85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Design Patterns</w:t>
                      </w:r>
                    </w:p>
                    <w:p w:rsidRPr="005C5AF4" w:rsidR="00B0774F" w:rsidP="00ED37CB" w:rsidRDefault="00B0774F" w14:paraId="30126C31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SCRUM</w:t>
                      </w:r>
                    </w:p>
                    <w:p w:rsidRPr="005C5AF4" w:rsidR="00ED37CB" w:rsidP="00ED37CB" w:rsidRDefault="00ED37CB" w14:paraId="3656B9AB" wp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fr-SN" w:bidi="ar-SA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2044D6F7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104443</wp:posOffset>
                </wp:positionH>
                <wp:positionV xmlns:wp="http://schemas.openxmlformats.org/drawingml/2006/wordprocessingDrawing" relativeFrom="paragraph">
                  <wp:posOffset>13784</wp:posOffset>
                </wp:positionV>
                <wp:extent cx="2482850" cy="2843530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105" name="Zone de texte 10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82850" cy="284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</w:rPr>
                              <w:t>ReactJS</w:t>
                            </w:r>
                          </w:p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</w:rPr>
                              <w:t>NextJS</w:t>
                            </w:r>
                          </w:p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</w:rPr>
                              <w:t>TailwindCss | Chadcn</w:t>
                            </w:r>
                          </w:p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</w:rPr>
                              <w:t>TypeScript</w:t>
                            </w:r>
                          </w:p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</w:rPr>
                              <w:t>NodeJS</w:t>
                            </w:r>
                          </w:p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</w:rPr>
                              <w:t>ExpressJS | NestJs</w:t>
                            </w:r>
                          </w:p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  <w:color w:val="000000"/>
                              </w:rPr>
                              <w:t>FastAPI - Python</w:t>
                            </w:r>
                          </w:p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</w:rPr>
                              <w:t>MongoDB | Postgresql</w:t>
                            </w:r>
                          </w:p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</w:rPr>
                              <w:t>Prisma | Mongoose | Sequelize</w:t>
                            </w:r>
                          </w:p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</w:rPr>
                              <w:t xml:space="preserve">Java, JavaEE, JSP, MVC </w:t>
                            </w:r>
                          </w:p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</w:rPr>
                              <w:t>MySQL</w:t>
                            </w:r>
                          </w:p>
                          <w:p w:rsidR="00514454" w:rsidP="00514454" w:rsidRDefault="00514454">
                            <w:pPr>
                              <w:spacing w:line="256" w:lineRule="auto"/>
                              <w:rPr>
                                <w:rFonts w:ascii="Tahoma" w:hAnsi="Tahoma" w:eastAsia="Tahoma" w:cs="Tahoma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</w:rPr>
                              <w:t>REST API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xmlns:wp14="http://schemas.microsoft.com/office/word/2010/wordml" w:rsidRPr="00B0774F" w:rsidR="00ED37CB" w:rsidP="00ED37CB" w:rsidRDefault="00ED37CB" w14:paraId="45FB0818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D37CB" w:rsidRDefault="00ED37CB" w14:paraId="049F31CB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D37CB" w:rsidRDefault="00ED37CB" w14:paraId="53128261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B3208" w:rsidRDefault="00ED37CB" w14:paraId="62486C05" wp14:textId="77777777">
      <w:pPr>
        <w:pStyle w:val="Listepuces"/>
        <w:numPr>
          <w:ilvl w:val="0"/>
          <w:numId w:val="0"/>
        </w:numPr>
        <w:jc w:val="center"/>
        <w:rPr>
          <w:lang w:val="fr-SN"/>
        </w:rPr>
      </w:pPr>
    </w:p>
    <w:p xmlns:wp14="http://schemas.microsoft.com/office/word/2010/wordml" w:rsidRPr="00B0774F" w:rsidR="00ED37CB" w:rsidP="00ED37CB" w:rsidRDefault="00ED37CB" w14:paraId="4101652C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D37CB" w:rsidRDefault="00ED37CB" w14:paraId="4B99056E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D37CB" w:rsidRDefault="00ED37CB" w14:paraId="1299C43A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D37CB" w:rsidRDefault="00ED37CB" w14:paraId="4DDBEF00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283818" w:rsidP="00283818" w:rsidRDefault="00283818" w14:paraId="3461D779" wp14:textId="77777777">
      <w:pPr>
        <w:pStyle w:val="Listepuces"/>
        <w:numPr>
          <w:ilvl w:val="0"/>
          <w:numId w:val="0"/>
        </w:numPr>
        <w:ind w:left="216" w:hanging="216"/>
        <w:rPr>
          <w:lang w:val="fr-SN"/>
        </w:rPr>
      </w:pPr>
    </w:p>
    <w:p xmlns:wp14="http://schemas.microsoft.com/office/word/2010/wordml" w:rsidRPr="00B0774F" w:rsidR="00ED37CB" w:rsidP="00283818" w:rsidRDefault="00ED37CB" w14:paraId="3CF2D8B6" wp14:textId="77777777">
      <w:pPr>
        <w:pStyle w:val="Listepuces"/>
        <w:numPr>
          <w:ilvl w:val="0"/>
          <w:numId w:val="0"/>
        </w:numPr>
        <w:ind w:left="216" w:hanging="216"/>
        <w:rPr>
          <w:lang w:val="fr-SN"/>
        </w:rPr>
      </w:pPr>
    </w:p>
    <w:p xmlns:wp14="http://schemas.microsoft.com/office/word/2010/wordml" w:rsidRPr="00B0774F" w:rsidR="004F2B55" w:rsidP="04150F33" w:rsidRDefault="004F2B55" w14:paraId="6B699379" wp14:textId="30ED0C2A">
      <w:pPr>
        <w:pStyle w:val="Listepuces"/>
        <w:numPr>
          <w:numId w:val="0"/>
        </w:numPr>
        <w:ind w:left="0"/>
        <w:rPr>
          <w:lang w:val="fr-SN"/>
        </w:rPr>
      </w:pPr>
    </w:p>
    <w:p xmlns:wp14="http://schemas.microsoft.com/office/word/2010/wordml" w:rsidRPr="00A40D0A" w:rsidR="00B726CF" w:rsidRDefault="00346C0F" w14:paraId="07DEE553" wp14:textId="77777777">
      <w:pPr>
        <w:pStyle w:val="Titre1"/>
      </w:pPr>
      <w:r>
        <w:t>EDUCATION</w:t>
      </w:r>
    </w:p>
    <w:p xmlns:wp14="http://schemas.microsoft.com/office/word/2010/wordml" w:rsidRPr="006D1E49" w:rsidR="00B726CF" w:rsidRDefault="0065367C" w14:paraId="0A899BAA" wp14:textId="77777777">
      <w:pPr>
        <w:rPr>
          <w:sz w:val="24"/>
          <w:szCs w:val="24"/>
          <w:lang w:val="fr-SN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77F78125" wp14:editId="7777777">
                <wp:simplePos x="0" y="0"/>
                <wp:positionH relativeFrom="column">
                  <wp:posOffset>1044010</wp:posOffset>
                </wp:positionH>
                <wp:positionV relativeFrom="paragraph">
                  <wp:posOffset>61350</wp:posOffset>
                </wp:positionV>
                <wp:extent cx="4798060" cy="4840448"/>
                <wp:effectExtent l="0" t="0" r="254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840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D1E49" w:rsidR="00B0774F" w:rsidP="00B0774F" w:rsidRDefault="00B0774F" w14:paraId="1F50A52E" wp14:textId="77777777">
                            <w:pPr>
                              <w:rPr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6D1E49">
                              <w:rPr>
                                <w:sz w:val="24"/>
                                <w:szCs w:val="24"/>
                                <w:lang w:val="fr-SN"/>
                              </w:rPr>
                              <w:t>B</w:t>
                            </w:r>
                            <w:r w:rsidR="00FB2ECE">
                              <w:rPr>
                                <w:sz w:val="24"/>
                                <w:szCs w:val="24"/>
                                <w:lang w:val="fr-SN"/>
                              </w:rPr>
                              <w:t>achelor’s degree |</w:t>
                            </w:r>
                            <w:r w:rsidRPr="006D1E49">
                              <w:rPr>
                                <w:sz w:val="24"/>
                                <w:szCs w:val="24"/>
                                <w:lang w:val="fr-SN"/>
                              </w:rPr>
                              <w:t xml:space="preserve"> Software Engineering</w:t>
                            </w:r>
                          </w:p>
                          <w:p xmlns:wp14="http://schemas.microsoft.com/office/word/2010/wordml" w:rsidRPr="00B0774F" w:rsidR="00B0774F" w:rsidP="00B0774F" w:rsidRDefault="00B0774F" w14:paraId="33D6D1ED" wp14:textId="77777777">
                            <w:pPr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École Supérieure P</w:t>
                            </w:r>
                            <w:r w:rsidRPr="00B0774F">
                              <w:rPr>
                                <w:lang w:val="fr-SN"/>
                              </w:rPr>
                              <w:t xml:space="preserve">olytechnique de Dakar </w:t>
                            </w:r>
                            <w:r>
                              <w:rPr>
                                <w:lang w:val="fr-SN"/>
                              </w:rPr>
                              <w:t>–</w:t>
                            </w:r>
                            <w:r w:rsidRPr="00B0774F">
                              <w:rPr>
                                <w:lang w:val="fr-SN"/>
                              </w:rPr>
                              <w:t xml:space="preserve"> </w:t>
                            </w:r>
                            <w:r>
                              <w:rPr>
                                <w:lang w:val="fr-SN"/>
                              </w:rPr>
                              <w:t>Dakar, DK</w:t>
                            </w:r>
                          </w:p>
                          <w:p xmlns:wp14="http://schemas.microsoft.com/office/word/2010/wordml" w:rsidRPr="0065367C" w:rsidR="0065367C" w:rsidP="0065367C" w:rsidRDefault="0065367C" w14:paraId="0A4F1680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Software Process Engineering (Scheduled Processes, Agile Processes, SCRUM Methodology)</w:t>
                            </w:r>
                          </w:p>
                          <w:p xmlns:wp14="http://schemas.microsoft.com/office/word/2010/wordml" w:rsidRPr="0065367C" w:rsidR="0065367C" w:rsidP="0065367C" w:rsidRDefault="0065367C" w14:paraId="7558D1A6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Advanced DBMS (SQL, Transactions, Distributed DB, DB Management with ORACLE &amp; MYSQL)</w:t>
                            </w:r>
                          </w:p>
                          <w:p xmlns:wp14="http://schemas.microsoft.com/office/word/2010/wordml" w:rsidRPr="0065367C" w:rsidR="0065367C" w:rsidP="0065367C" w:rsidRDefault="0065367C" w14:paraId="7C4ED8AA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XML, ES6, NodeJS, ExpressJs, MongoDB</w:t>
                            </w:r>
                          </w:p>
                          <w:p xmlns:wp14="http://schemas.microsoft.com/office/word/2010/wordml" w:rsidRPr="0065367C" w:rsidR="0065367C" w:rsidP="0065367C" w:rsidRDefault="0065367C" w14:paraId="4A7A21D8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Design Pattern with Java (Factory-Method, Singleton )</w:t>
                            </w:r>
                          </w:p>
                          <w:p xmlns:wp14="http://schemas.microsoft.com/office/word/2010/wordml" w:rsidRPr="0065367C" w:rsidR="0065367C" w:rsidP="0065367C" w:rsidRDefault="0065367C" w14:paraId="074349C3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UML</w:t>
                            </w:r>
                          </w:p>
                          <w:p xmlns:wp14="http://schemas.microsoft.com/office/word/2010/wordml" w:rsidRPr="0065367C" w:rsidR="0065367C" w:rsidP="0065367C" w:rsidRDefault="0065367C" w14:paraId="4E0D0671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Algorithms</w:t>
                            </w:r>
                          </w:p>
                          <w:p xmlns:wp14="http://schemas.microsoft.com/office/word/2010/wordml" w:rsidRPr="0065367C" w:rsidR="0065367C" w:rsidP="0065367C" w:rsidRDefault="0065367C" w14:paraId="07AF367A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Security Technologies, Cryptography (Encryption, Symmetrical and Asymmetrical Algorithms, Certificates, Metasploit)</w:t>
                            </w:r>
                          </w:p>
                          <w:p xmlns:wp14="http://schemas.microsoft.com/office/word/2010/wordml" w:rsidRPr="0065367C" w:rsidR="0065367C" w:rsidP="0065367C" w:rsidRDefault="0065367C" w14:paraId="0FD428D7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Project Management</w:t>
                            </w:r>
                          </w:p>
                          <w:p xmlns:wp14="http://schemas.microsoft.com/office/word/2010/wordml" w:rsidRPr="0065367C" w:rsidR="0065367C" w:rsidP="0065367C" w:rsidRDefault="0065367C" w14:paraId="20617E04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C language</w:t>
                            </w:r>
                          </w:p>
                          <w:p xmlns:wp14="http://schemas.microsoft.com/office/word/2010/wordml" w:rsidRPr="0065367C" w:rsidR="0065367C" w:rsidP="0065367C" w:rsidRDefault="0065367C" w14:paraId="5E885D20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Network Administration (SSH, DNS, DHCP, FTP, TFTP, SMTP)</w:t>
                            </w:r>
                          </w:p>
                          <w:p xmlns:wp14="http://schemas.microsoft.com/office/word/2010/wordml" w:rsidRPr="0065367C" w:rsidR="0065367C" w:rsidP="0065367C" w:rsidRDefault="0065367C" w14:paraId="6D923E7A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Operating Systems (Mono-programming, Multi programming,Interruptions, Context Switching, Process Scheduling, Memory Management)</w:t>
                            </w:r>
                          </w:p>
                          <w:p xmlns:wp14="http://schemas.microsoft.com/office/word/2010/wordml" w:rsidRPr="0065367C" w:rsidR="0065367C" w:rsidP="0065367C" w:rsidRDefault="0065367C" w14:paraId="67519F12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Operational Research - Linear programming (Graphic &amp; Simplex Methodologies)</w:t>
                            </w:r>
                          </w:p>
                          <w:p xmlns:wp14="http://schemas.microsoft.com/office/word/2010/wordml" w:rsidRPr="0065367C" w:rsidR="00B0774F" w:rsidP="0065367C" w:rsidRDefault="00B0774F" w14:paraId="3FE9F23F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</w:p>
                          <w:p xmlns:wp14="http://schemas.microsoft.com/office/word/2010/wordml" w:rsidRPr="00B0774F" w:rsidR="0065367C" w:rsidP="0065367C" w:rsidRDefault="0065367C" w14:paraId="1F72F646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B46EBCE">
              <v:shape id="Zone de texte 6" style="position:absolute;margin-left:82.2pt;margin-top:4.85pt;width:377.8pt;height:381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">
                <v:textbox>
                  <w:txbxContent>
                    <w:p w:rsidRPr="006D1E49" w:rsidR="00B0774F" w:rsidP="00B0774F" w:rsidRDefault="00B0774F" w14:paraId="55F9D65D" wp14:textId="77777777">
                      <w:pPr>
                        <w:rPr>
                          <w:sz w:val="24"/>
                          <w:szCs w:val="24"/>
                          <w:lang w:val="fr-SN"/>
                        </w:rPr>
                      </w:pPr>
                      <w:r w:rsidRPr="006D1E49">
                        <w:rPr>
                          <w:sz w:val="24"/>
                          <w:szCs w:val="24"/>
                          <w:lang w:val="fr-SN"/>
                        </w:rPr>
                        <w:t>B</w:t>
                      </w:r>
                      <w:r w:rsidR="00FB2ECE">
                        <w:rPr>
                          <w:sz w:val="24"/>
                          <w:szCs w:val="24"/>
                          <w:lang w:val="fr-SN"/>
                        </w:rPr>
                        <w:t>achelor’s degree |</w:t>
                      </w:r>
                      <w:r w:rsidRPr="006D1E49">
                        <w:rPr>
                          <w:sz w:val="24"/>
                          <w:szCs w:val="24"/>
                          <w:lang w:val="fr-SN"/>
                        </w:rPr>
                        <w:t xml:space="preserve"> Software Engineering</w:t>
                      </w:r>
                    </w:p>
                    <w:p w:rsidRPr="00B0774F" w:rsidR="00B0774F" w:rsidP="00B0774F" w:rsidRDefault="00B0774F" w14:paraId="673834F9" wp14:textId="77777777">
                      <w:pPr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École Supérieure P</w:t>
                      </w:r>
                      <w:r w:rsidRPr="00B0774F">
                        <w:rPr>
                          <w:lang w:val="fr-SN"/>
                        </w:rPr>
                        <w:t xml:space="preserve">olytechnique de Dakar </w:t>
                      </w:r>
                      <w:r>
                        <w:rPr>
                          <w:lang w:val="fr-SN"/>
                        </w:rPr>
                        <w:t>–</w:t>
                      </w:r>
                      <w:r w:rsidRPr="00B0774F">
                        <w:rPr>
                          <w:lang w:val="fr-SN"/>
                        </w:rPr>
                        <w:t xml:space="preserve"> </w:t>
                      </w:r>
                      <w:r>
                        <w:rPr>
                          <w:lang w:val="fr-SN"/>
                        </w:rPr>
                        <w:t>Dakar, DK</w:t>
                      </w:r>
                    </w:p>
                    <w:p w:rsidRPr="0065367C" w:rsidR="0065367C" w:rsidP="0065367C" w:rsidRDefault="0065367C" w14:paraId="71FDB463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Software Process Engineering (Scheduled Processes, Agile Processes, SCRUM Methodology)</w:t>
                      </w:r>
                    </w:p>
                    <w:p w:rsidRPr="0065367C" w:rsidR="0065367C" w:rsidP="0065367C" w:rsidRDefault="0065367C" w14:paraId="1315982F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Advanced DBMS (SQL, Transactions, Distributed DB, DB Management with ORACLE &amp; MYSQL)</w:t>
                      </w:r>
                    </w:p>
                    <w:p w:rsidRPr="0065367C" w:rsidR="0065367C" w:rsidP="0065367C" w:rsidRDefault="0065367C" w14:paraId="423332C7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XML, ES6, NodeJS, ExpressJs, MongoDB</w:t>
                      </w:r>
                    </w:p>
                    <w:p w:rsidRPr="0065367C" w:rsidR="0065367C" w:rsidP="0065367C" w:rsidRDefault="0065367C" w14:paraId="038E1DE0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Design Pattern with Java (Factory-Method, Singleton )</w:t>
                      </w:r>
                    </w:p>
                    <w:p w:rsidRPr="0065367C" w:rsidR="0065367C" w:rsidP="0065367C" w:rsidRDefault="0065367C" w14:paraId="07D1675E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UML</w:t>
                      </w:r>
                    </w:p>
                    <w:p w:rsidRPr="0065367C" w:rsidR="0065367C" w:rsidP="0065367C" w:rsidRDefault="0065367C" w14:paraId="51A7329E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Algorithms</w:t>
                      </w:r>
                    </w:p>
                    <w:p w:rsidRPr="0065367C" w:rsidR="0065367C" w:rsidP="0065367C" w:rsidRDefault="0065367C" w14:paraId="1D5D5EC8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Security Technologies, Cryptography (Encryption, Symmetrical and Asymmetrical Algorithms, Certificates, Metasploit)</w:t>
                      </w:r>
                    </w:p>
                    <w:p w:rsidRPr="0065367C" w:rsidR="0065367C" w:rsidP="0065367C" w:rsidRDefault="0065367C" w14:paraId="6389DE60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Project Management</w:t>
                      </w:r>
                    </w:p>
                    <w:p w:rsidRPr="0065367C" w:rsidR="0065367C" w:rsidP="0065367C" w:rsidRDefault="0065367C" w14:paraId="0D7F2EA5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C language</w:t>
                      </w:r>
                    </w:p>
                    <w:p w:rsidRPr="0065367C" w:rsidR="0065367C" w:rsidP="0065367C" w:rsidRDefault="0065367C" w14:paraId="42B6572A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Network Administration (SSH, DNS, DHCP, FTP, TFTP, SMTP)</w:t>
                      </w:r>
                    </w:p>
                    <w:p w:rsidRPr="0065367C" w:rsidR="0065367C" w:rsidP="0065367C" w:rsidRDefault="0065367C" w14:paraId="404A7E02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Operating Systems (Mono-programming, Multi programming,Interruptions, Context Switching, Process Scheduling, Memory Management)</w:t>
                      </w:r>
                    </w:p>
                    <w:p w:rsidRPr="0065367C" w:rsidR="0065367C" w:rsidP="0065367C" w:rsidRDefault="0065367C" w14:paraId="1118732F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Operational Research - Linear programming (Graphic &amp; Simplex Methodologies)</w:t>
                      </w:r>
                    </w:p>
                    <w:p w:rsidRPr="0065367C" w:rsidR="00B0774F" w:rsidP="0065367C" w:rsidRDefault="00B0774F" w14:paraId="08CE6F91" wp14:textId="77777777">
                      <w:pPr>
                        <w:pStyle w:val="Listepuces"/>
                        <w:rPr>
                          <w:lang w:val="en-US"/>
                        </w:rPr>
                      </w:pPr>
                    </w:p>
                    <w:p w:rsidRPr="00B0774F" w:rsidR="0065367C" w:rsidP="0065367C" w:rsidRDefault="0065367C" w14:paraId="61CDCEAD" wp14:textId="77777777">
                      <w:pPr>
                        <w:pStyle w:val="Listepuces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31156262" wp14:editId="7777777">
                <wp:simplePos x="0" y="0"/>
                <wp:positionH relativeFrom="column">
                  <wp:posOffset>20553</wp:posOffset>
                </wp:positionH>
                <wp:positionV relativeFrom="paragraph">
                  <wp:posOffset>61350</wp:posOffset>
                </wp:positionV>
                <wp:extent cx="981075" cy="29361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5367C" w:rsidR="00B0774F" w:rsidRDefault="0065367C" w14:paraId="665C6AD6" wp14:textId="77777777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August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1C53B37">
              <v:shape id="Zone de texte 3" style="position:absolute;margin-left:1.6pt;margin-top:4.85pt;width:77.2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">
                <v:textbox>
                  <w:txbxContent>
                    <w:p w:rsidRPr="0065367C" w:rsidR="00B0774F" w:rsidRDefault="0065367C" w14:paraId="165C3F6C" wp14:textId="77777777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August 2022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6D1E49" w:rsidR="00B0774F" w:rsidRDefault="00B0774F" w14:paraId="6BB9E253" wp14:textId="77777777">
      <w:pPr>
        <w:rPr>
          <w:sz w:val="24"/>
          <w:szCs w:val="24"/>
          <w:lang w:val="fr-SN"/>
        </w:rPr>
      </w:pPr>
    </w:p>
    <w:p xmlns:wp14="http://schemas.microsoft.com/office/word/2010/wordml" w:rsidRPr="006D1E49" w:rsidR="00B0774F" w:rsidRDefault="00B0774F" w14:paraId="23DE523C" wp14:textId="77777777">
      <w:pPr>
        <w:rPr>
          <w:sz w:val="24"/>
          <w:szCs w:val="24"/>
          <w:lang w:val="fr-SN"/>
        </w:rPr>
      </w:pPr>
    </w:p>
    <w:p xmlns:wp14="http://schemas.microsoft.com/office/word/2010/wordml" w:rsidRPr="006D1E49" w:rsidR="00B0774F" w:rsidRDefault="00B0774F" w14:paraId="52E56223" wp14:textId="77777777">
      <w:pPr>
        <w:rPr>
          <w:sz w:val="24"/>
          <w:szCs w:val="24"/>
          <w:lang w:val="fr-SN"/>
        </w:rPr>
      </w:pPr>
    </w:p>
    <w:p xmlns:wp14="http://schemas.microsoft.com/office/word/2010/wordml" w:rsidRPr="006D1E49" w:rsidR="00B0774F" w:rsidRDefault="00B0774F" w14:paraId="07547A01" wp14:textId="77777777">
      <w:pPr>
        <w:rPr>
          <w:sz w:val="24"/>
          <w:szCs w:val="24"/>
          <w:lang w:val="fr-SN"/>
        </w:rPr>
      </w:pPr>
    </w:p>
    <w:p xmlns:wp14="http://schemas.microsoft.com/office/word/2010/wordml" w:rsidRPr="006D1E49" w:rsidR="00B0774F" w:rsidRDefault="00B0774F" w14:paraId="5043CB0F" wp14:textId="77777777">
      <w:pPr>
        <w:rPr>
          <w:lang w:val="fr-SN"/>
        </w:rPr>
      </w:pPr>
    </w:p>
    <w:p xmlns:wp14="http://schemas.microsoft.com/office/word/2010/wordml" w:rsidRPr="006D1E49" w:rsidR="00B0774F" w:rsidRDefault="00B0774F" w14:paraId="07459315" wp14:textId="77777777">
      <w:pPr>
        <w:rPr>
          <w:lang w:val="fr-SN"/>
        </w:rPr>
      </w:pPr>
    </w:p>
    <w:p xmlns:wp14="http://schemas.microsoft.com/office/word/2010/wordml" w:rsidRPr="006D1E49" w:rsidR="00B0774F" w:rsidRDefault="00B0774F" w14:paraId="6537F28F" wp14:textId="77777777">
      <w:pPr>
        <w:rPr>
          <w:lang w:val="fr-SN"/>
        </w:rPr>
      </w:pPr>
    </w:p>
    <w:p xmlns:wp14="http://schemas.microsoft.com/office/word/2010/wordml" w:rsidRPr="006D1E49" w:rsidR="00B0774F" w:rsidRDefault="00B0774F" w14:paraId="6DFB9E20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70DF9E56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44E871BC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144A5D23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738610EB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637805D2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2120FDF7" wp14:textId="77777777">
      <w:pPr>
        <w:rPr>
          <w:lang w:val="fr-SN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3726B1F2" wp14:editId="62856595">
                <wp:simplePos x="0" y="0"/>
                <wp:positionH relativeFrom="column">
                  <wp:posOffset>1052399</wp:posOffset>
                </wp:positionH>
                <wp:positionV relativeFrom="paragraph">
                  <wp:posOffset>-838</wp:posOffset>
                </wp:positionV>
                <wp:extent cx="4798060" cy="2348918"/>
                <wp:effectExtent l="0" t="0" r="2540" b="63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2348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5367C" w:rsidR="0065367C" w:rsidP="0065367C" w:rsidRDefault="0065367C" w14:paraId="00231C9F" wp14:textId="7777777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367C"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FB2ECE">
                              <w:rPr>
                                <w:sz w:val="24"/>
                                <w:szCs w:val="24"/>
                                <w:lang w:val="en-US"/>
                              </w:rPr>
                              <w:t>niversity Diploma of Technology |</w:t>
                            </w:r>
                            <w:r w:rsidRPr="006536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</w:t>
                            </w:r>
                            <w:r w:rsidRPr="006536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Engineering</w:t>
                            </w:r>
                          </w:p>
                          <w:p xmlns:wp14="http://schemas.microsoft.com/office/word/2010/wordml" w:rsidRPr="00B0774F" w:rsidR="0065367C" w:rsidP="0065367C" w:rsidRDefault="0065367C" w14:paraId="70D8B387" wp14:textId="77777777">
                            <w:pPr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École Supérieure P</w:t>
                            </w:r>
                            <w:r w:rsidRPr="00B0774F">
                              <w:rPr>
                                <w:lang w:val="fr-SN"/>
                              </w:rPr>
                              <w:t xml:space="preserve">olytechnique de Dakar </w:t>
                            </w:r>
                            <w:r>
                              <w:rPr>
                                <w:lang w:val="fr-SN"/>
                              </w:rPr>
                              <w:t>–</w:t>
                            </w:r>
                            <w:r w:rsidRPr="00B0774F">
                              <w:rPr>
                                <w:lang w:val="fr-SN"/>
                              </w:rPr>
                              <w:t xml:space="preserve"> </w:t>
                            </w:r>
                            <w:r>
                              <w:rPr>
                                <w:lang w:val="fr-SN"/>
                              </w:rPr>
                              <w:t>Dakar, DK</w:t>
                            </w:r>
                          </w:p>
                          <w:p xmlns:wp14="http://schemas.microsoft.com/office/word/2010/wordml" w:rsidRPr="0065367C" w:rsidR="0065367C" w:rsidP="0065367C" w:rsidRDefault="00DD584A" w14:paraId="3AE5DB01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A two year of intense learning</w:t>
                            </w:r>
                          </w:p>
                          <w:p xmlns:wp14="http://schemas.microsoft.com/office/word/2010/wordml" w:rsidR="0065367C" w:rsidP="0065367C" w:rsidRDefault="00DD584A" w14:paraId="0FB6F45D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Algorithms, Mathematics, Network Administration</w:t>
                            </w:r>
                          </w:p>
                          <w:p xmlns:wp14="http://schemas.microsoft.com/office/word/2010/wordml" w:rsidR="00DD584A" w:rsidP="0065367C" w:rsidRDefault="00DD584A" w14:paraId="5DF4D061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Administration with Linux</w:t>
                            </w:r>
                          </w:p>
                          <w:p xmlns:wp14="http://schemas.microsoft.com/office/word/2010/wordml" w:rsidR="00DD584A" w:rsidP="0065367C" w:rsidRDefault="00DD584A" w14:paraId="5C8BCA18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Administration with MySQL, ORACLE and PL/SQL</w:t>
                            </w:r>
                          </w:p>
                          <w:p xmlns:wp14="http://schemas.microsoft.com/office/word/2010/wordml" w:rsidR="00DD584A" w:rsidP="0065367C" w:rsidRDefault="00DD584A" w14:paraId="59AE0475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 Language HTML, CSS, JavaScript, C, Java, JavaEE</w:t>
                            </w:r>
                          </w:p>
                          <w:p xmlns:wp14="http://schemas.microsoft.com/office/word/2010/wordml" w:rsidRPr="00DD584A" w:rsidR="0065367C" w:rsidP="00DD584A" w:rsidRDefault="00DD584A" w14:paraId="6FC9914D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Communication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A5B57C8">
              <v:shape id="Zone de texte 9" style="position:absolute;margin-left:82.85pt;margin-top:-.05pt;width:377.8pt;height:184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0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" w14:anchorId="3726B1F2">
                <v:textbox>
                  <w:txbxContent>
                    <w:p w:rsidRPr="0065367C" w:rsidR="0065367C" w:rsidP="0065367C" w:rsidRDefault="0065367C" w14:paraId="18BACB26" wp14:textId="7777777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367C"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FB2ECE">
                        <w:rPr>
                          <w:sz w:val="24"/>
                          <w:szCs w:val="24"/>
                          <w:lang w:val="en-US"/>
                        </w:rPr>
                        <w:t>niversity Diploma of Technology |</w:t>
                      </w:r>
                      <w:r w:rsidRPr="006536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Computer</w:t>
                      </w:r>
                      <w:r w:rsidRPr="0065367C">
                        <w:rPr>
                          <w:sz w:val="24"/>
                          <w:szCs w:val="24"/>
                          <w:lang w:val="en-US"/>
                        </w:rPr>
                        <w:t xml:space="preserve"> Engineering</w:t>
                      </w:r>
                    </w:p>
                    <w:p w:rsidRPr="00B0774F" w:rsidR="0065367C" w:rsidP="0065367C" w:rsidRDefault="0065367C" w14:paraId="6ED39A97" wp14:textId="77777777">
                      <w:pPr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École Supérieure P</w:t>
                      </w:r>
                      <w:r w:rsidRPr="00B0774F">
                        <w:rPr>
                          <w:lang w:val="fr-SN"/>
                        </w:rPr>
                        <w:t xml:space="preserve">olytechnique de Dakar </w:t>
                      </w:r>
                      <w:r>
                        <w:rPr>
                          <w:lang w:val="fr-SN"/>
                        </w:rPr>
                        <w:t>–</w:t>
                      </w:r>
                      <w:r w:rsidRPr="00B0774F">
                        <w:rPr>
                          <w:lang w:val="fr-SN"/>
                        </w:rPr>
                        <w:t xml:space="preserve"> </w:t>
                      </w:r>
                      <w:r>
                        <w:rPr>
                          <w:lang w:val="fr-SN"/>
                        </w:rPr>
                        <w:t>Dakar, DK</w:t>
                      </w:r>
                    </w:p>
                    <w:p w:rsidRPr="0065367C" w:rsidR="0065367C" w:rsidP="0065367C" w:rsidRDefault="00DD584A" w14:paraId="4CCDDF0D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>
                        <w:rPr>
                          <w:shd w:val="clear" w:color="auto" w:fill="FFFFFF"/>
                          <w:lang w:val="en-US" w:eastAsia="fr-SN" w:bidi="ar-SA"/>
                        </w:rPr>
                        <w:t>A two year of intense learning</w:t>
                      </w:r>
                    </w:p>
                    <w:p w:rsidR="0065367C" w:rsidP="0065367C" w:rsidRDefault="00DD584A" w14:paraId="3E6BDC37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Algorithms, Mathematics, Network Administration</w:t>
                      </w:r>
                    </w:p>
                    <w:p w:rsidR="00DD584A" w:rsidP="0065367C" w:rsidRDefault="00DD584A" w14:paraId="45B02BFB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Administration with Linux</w:t>
                      </w:r>
                    </w:p>
                    <w:p w:rsidR="00DD584A" w:rsidP="0065367C" w:rsidRDefault="00DD584A" w14:paraId="73441C87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Administration with MySQL, ORACLE and PL/SQL</w:t>
                      </w:r>
                    </w:p>
                    <w:p w:rsidR="00DD584A" w:rsidP="0065367C" w:rsidRDefault="00DD584A" w14:paraId="2B11065A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 Language HTML, CSS, JavaScript, C, Java, JavaEE</w:t>
                      </w:r>
                    </w:p>
                    <w:p w:rsidRPr="00DD584A" w:rsidR="0065367C" w:rsidP="00DD584A" w:rsidRDefault="00DD584A" w14:paraId="3697C404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Communication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7F1C4C84" wp14:editId="7BB053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1075" cy="29361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5367C" w:rsidR="0065367C" w:rsidP="0065367C" w:rsidRDefault="0065367C" w14:paraId="3DEAFBBC" wp14:textId="77777777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517338">
              <v:shape id="Zone de texte 7" style="position:absolute;margin-left:0;margin-top:0;width:77.2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" w14:anchorId="7F1C4C84">
                <v:textbox>
                  <w:txbxContent>
                    <w:p w:rsidRPr="0065367C" w:rsidR="0065367C" w:rsidP="0065367C" w:rsidRDefault="0065367C" w14:paraId="21102936" wp14:textId="77777777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6D1E49" w:rsidR="0065367C" w:rsidRDefault="0065367C" w14:paraId="463F29E8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3B7B4B86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3A0FF5F2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5630AD66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61829076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2BA226A1" wp14:textId="77777777">
      <w:pPr>
        <w:rPr>
          <w:lang w:val="fr-SN"/>
        </w:rPr>
      </w:pPr>
    </w:p>
    <w:p xmlns:wp14="http://schemas.microsoft.com/office/word/2010/wordml" w:rsidRPr="006D1E49" w:rsidR="0065367C" w:rsidRDefault="00DD584A" w14:paraId="3D282904" wp14:textId="77777777">
      <w:pPr>
        <w:rPr>
          <w:lang w:val="fr-SN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3B018ECA" wp14:editId="45CF9DC5">
                <wp:simplePos x="0" y="0"/>
                <wp:positionH relativeFrom="column">
                  <wp:posOffset>1052399</wp:posOffset>
                </wp:positionH>
                <wp:positionV relativeFrom="paragraph">
                  <wp:posOffset>312275</wp:posOffset>
                </wp:positionV>
                <wp:extent cx="4798060" cy="738232"/>
                <wp:effectExtent l="0" t="0" r="254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738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5367C" w:rsidR="00DD584A" w:rsidP="00DD584A" w:rsidRDefault="00DD584A" w14:paraId="62D8414C" wp14:textId="7777777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Baccalauréat</w:t>
                            </w:r>
                            <w:r w:rsidR="00FB2E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</w:t>
                            </w:r>
                            <w:r w:rsidRPr="006536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S1 (</w:t>
                            </w:r>
                            <w:r w:rsidR="00340FBA">
                              <w:rPr>
                                <w:sz w:val="24"/>
                                <w:szCs w:val="24"/>
                                <w:lang w:val="en-US"/>
                              </w:rPr>
                              <w:t>Mathematics &amp; Physics</w:t>
                            </w:r>
                            <w:r w:rsidR="008A32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Specialities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xmlns:wp14="http://schemas.microsoft.com/office/word/2010/wordml" w:rsidRPr="008A32EE" w:rsidR="00DD584A" w:rsidP="008A32EE" w:rsidRDefault="008A32EE" w14:paraId="0BC8DF62" wp14:textId="77777777">
                            <w:pPr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Lycée Seydina LimamouLaye</w:t>
                            </w:r>
                            <w:r w:rsidR="006D1E49">
                              <w:rPr>
                                <w:lang w:val="fr-SN"/>
                              </w:rPr>
                              <w:t xml:space="preserve"> </w:t>
                            </w:r>
                            <w:r w:rsidR="00DD584A">
                              <w:rPr>
                                <w:lang w:val="fr-SN"/>
                              </w:rPr>
                              <w:t>–</w:t>
                            </w:r>
                            <w:r w:rsidRPr="00B0774F" w:rsidR="00DD584A">
                              <w:rPr>
                                <w:lang w:val="fr-SN"/>
                              </w:rPr>
                              <w:t xml:space="preserve"> </w:t>
                            </w:r>
                            <w:r w:rsidR="00DD584A">
                              <w:rPr>
                                <w:lang w:val="fr-SN"/>
                              </w:rPr>
                              <w:t>Dakar, 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EC38A83">
              <v:shape id="Zone de texte 11" style="position:absolute;margin-left:82.85pt;margin-top:24.6pt;width:377.8pt;height:58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2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" w14:anchorId="3B018ECA">
                <v:textbox>
                  <w:txbxContent>
                    <w:p w:rsidRPr="0065367C" w:rsidR="00DD584A" w:rsidP="00DD584A" w:rsidRDefault="00DD584A" w14:paraId="78CA8830" wp14:textId="7777777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Baccalauréat</w:t>
                      </w:r>
                      <w:r w:rsidR="00FB2ECE">
                        <w:rPr>
                          <w:sz w:val="24"/>
                          <w:szCs w:val="24"/>
                          <w:lang w:val="en-US"/>
                        </w:rPr>
                        <w:t xml:space="preserve"> |</w:t>
                      </w:r>
                      <w:r w:rsidRPr="006536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S1 (</w:t>
                      </w:r>
                      <w:r w:rsidR="00340FBA">
                        <w:rPr>
                          <w:sz w:val="24"/>
                          <w:szCs w:val="24"/>
                          <w:lang w:val="en-US"/>
                        </w:rPr>
                        <w:t>Mathematics &amp; Physics</w:t>
                      </w:r>
                      <w:r w:rsidR="008A32EE">
                        <w:rPr>
                          <w:sz w:val="24"/>
                          <w:szCs w:val="24"/>
                          <w:lang w:val="en-US"/>
                        </w:rPr>
                        <w:t xml:space="preserve"> Specialities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Pr="008A32EE" w:rsidR="00DD584A" w:rsidP="008A32EE" w:rsidRDefault="008A32EE" w14:paraId="63C89CA8" wp14:textId="77777777">
                      <w:pPr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Lycée Seydina LimamouLaye</w:t>
                      </w:r>
                      <w:r w:rsidR="006D1E49">
                        <w:rPr>
                          <w:lang w:val="fr-SN"/>
                        </w:rPr>
                        <w:t xml:space="preserve"> </w:t>
                      </w:r>
                      <w:r w:rsidR="00DD584A">
                        <w:rPr>
                          <w:lang w:val="fr-SN"/>
                        </w:rPr>
                        <w:t>–</w:t>
                      </w:r>
                      <w:r w:rsidRPr="00B0774F" w:rsidR="00DD584A">
                        <w:rPr>
                          <w:lang w:val="fr-SN"/>
                        </w:rPr>
                        <w:t xml:space="preserve"> </w:t>
                      </w:r>
                      <w:r w:rsidR="00DD584A">
                        <w:rPr>
                          <w:lang w:val="fr-SN"/>
                        </w:rPr>
                        <w:t>Dakar, DK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6D1E49" w:rsidR="00DD584A" w:rsidRDefault="00DD584A" w14:paraId="17767260" wp14:textId="77777777">
      <w:pPr>
        <w:rPr>
          <w:lang w:val="fr-SN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37533F08" wp14:editId="0FA5E5D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29361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5367C" w:rsidR="00DD584A" w:rsidP="00DD584A" w:rsidRDefault="00DD584A" w14:paraId="7753A2EC" wp14:textId="77777777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36D4ED">
              <v:shape id="Zone de texte 10" style="position:absolute;margin-left:0;margin-top:-.05pt;width:77.2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" w14:anchorId="37533F08">
                <v:textbox>
                  <w:txbxContent>
                    <w:p w:rsidRPr="0065367C" w:rsidR="00DD584A" w:rsidP="00DD584A" w:rsidRDefault="00DD584A" w14:paraId="0FBFE516" wp14:textId="77777777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6D1E49" w:rsidR="0065367C" w:rsidRDefault="0065367C" w14:paraId="17AD93B2" wp14:textId="77777777">
      <w:pPr>
        <w:rPr>
          <w:lang w:val="fr-SN"/>
        </w:rPr>
      </w:pPr>
    </w:p>
    <w:p xmlns:wp14="http://schemas.microsoft.com/office/word/2010/wordml" w:rsidRPr="006D1E49" w:rsidR="008A32EE" w:rsidRDefault="008A32EE" w14:paraId="0DE4B5B7" wp14:textId="77777777">
      <w:pPr>
        <w:rPr>
          <w:lang w:val="fr-SN"/>
        </w:rPr>
      </w:pPr>
    </w:p>
    <w:p w:rsidR="04150F33" w:rsidP="04150F33" w:rsidRDefault="04150F33" w14:paraId="599DB0B3" w14:textId="087160B2">
      <w:pPr>
        <w:pStyle w:val="Normal"/>
        <w:rPr>
          <w:lang w:val="fr-SN"/>
        </w:rPr>
      </w:pPr>
    </w:p>
    <w:p xmlns:wp14="http://schemas.microsoft.com/office/word/2010/wordml" w:rsidR="00B726CF" w:rsidRDefault="00FB2ECE" w14:paraId="5F782650" wp14:textId="77777777">
      <w:pPr>
        <w:pStyle w:val="Titre1"/>
      </w:pPr>
      <w:r>
        <w:t>Certifications</w:t>
      </w:r>
    </w:p>
    <w:p xmlns:wp14="http://schemas.microsoft.com/office/word/2010/wordml" w:rsidRPr="00583C16" w:rsidR="00FB2ECE" w:rsidP="00583C16" w:rsidRDefault="00FB2ECE" w14:paraId="611498D2" wp14:textId="77777777">
      <w:pPr>
        <w:pStyle w:val="Listepuces"/>
        <w:rPr>
          <w:sz w:val="24"/>
          <w:szCs w:val="24"/>
          <w:lang w:val="en-US"/>
        </w:rPr>
      </w:pPr>
      <w:r w:rsidRPr="04150F33" w:rsidR="00FB2ECE">
        <w:rPr>
          <w:sz w:val="24"/>
          <w:szCs w:val="24"/>
          <w:lang w:val="en-US"/>
        </w:rPr>
        <w:t xml:space="preserve">FULLSTACK </w:t>
      </w:r>
      <w:r w:rsidRPr="04150F33" w:rsidR="00583C16">
        <w:rPr>
          <w:sz w:val="24"/>
          <w:szCs w:val="24"/>
          <w:lang w:val="en-US"/>
        </w:rPr>
        <w:t>MERN</w:t>
      </w:r>
      <w:r w:rsidRPr="04150F33" w:rsidR="00FB2ECE">
        <w:rPr>
          <w:sz w:val="24"/>
          <w:szCs w:val="24"/>
          <w:lang w:val="en-US"/>
        </w:rPr>
        <w:t xml:space="preserve"> | GOMYCODE – </w:t>
      </w:r>
      <w:r w:rsidRPr="04150F33" w:rsidR="00583C16">
        <w:rPr>
          <w:sz w:val="24"/>
          <w:szCs w:val="24"/>
          <w:lang w:val="en-US"/>
        </w:rPr>
        <w:t xml:space="preserve">2021 </w:t>
      </w:r>
      <w:hyperlink r:id="R1759dc9d5ac14312">
        <w:r w:rsidRPr="04150F33" w:rsidR="00FB2ECE">
          <w:rPr>
            <w:rStyle w:val="Lienhypertexte"/>
            <w:sz w:val="24"/>
            <w:szCs w:val="24"/>
            <w:lang w:val="en-US"/>
          </w:rPr>
          <w:t>click here to view</w:t>
        </w:r>
      </w:hyperlink>
    </w:p>
    <w:p xmlns:wp14="http://schemas.microsoft.com/office/word/2010/wordml" w:rsidRPr="00524F21" w:rsidR="00524F21" w:rsidP="00524F21" w:rsidRDefault="00583C16" w14:paraId="3278FED6" wp14:textId="77777777">
      <w:pPr>
        <w:pStyle w:val="Listepuces"/>
        <w:rPr>
          <w:sz w:val="24"/>
          <w:szCs w:val="24"/>
          <w:lang w:val="en-US"/>
        </w:rPr>
      </w:pPr>
      <w:r w:rsidRPr="04150F33" w:rsidR="00583C16">
        <w:rPr>
          <w:sz w:val="24"/>
          <w:szCs w:val="24"/>
          <w:lang w:val="en-US"/>
        </w:rPr>
        <w:t>CLOUD DEVOPS ENGINEER | UDACITY</w:t>
      </w:r>
      <w:r w:rsidRPr="04150F33" w:rsidR="00403E88">
        <w:rPr>
          <w:sz w:val="24"/>
          <w:szCs w:val="24"/>
          <w:lang w:val="en-US"/>
        </w:rPr>
        <w:t xml:space="preserve"> </w:t>
      </w:r>
      <w:r w:rsidRPr="04150F33" w:rsidR="00403E88">
        <w:rPr>
          <w:sz w:val="24"/>
          <w:szCs w:val="24"/>
          <w:lang w:val="en-US"/>
        </w:rPr>
        <w:t>–</w:t>
      </w:r>
      <w:r w:rsidRPr="04150F33" w:rsidR="00403E88">
        <w:rPr>
          <w:sz w:val="24"/>
          <w:szCs w:val="24"/>
          <w:lang w:val="en-US"/>
        </w:rPr>
        <w:t xml:space="preserve"> </w:t>
      </w:r>
      <w:r w:rsidRPr="04150F33" w:rsidR="00583C16">
        <w:rPr>
          <w:sz w:val="24"/>
          <w:szCs w:val="24"/>
          <w:lang w:val="en-US"/>
        </w:rPr>
        <w:t>2023</w:t>
      </w:r>
    </w:p>
    <w:p xmlns:wp14="http://schemas.microsoft.com/office/word/2010/wordml" w:rsidRPr="00524F21" w:rsidR="00524F21" w:rsidP="00524F21" w:rsidRDefault="00524F21" w14:paraId="479B2E0B" wp14:textId="77777777">
      <w:pPr>
        <w:pStyle w:val="Titre1"/>
        <w:rPr>
          <w:lang w:val="en-US"/>
        </w:rPr>
      </w:pPr>
      <w:r w:rsidRPr="00524F21">
        <w:rPr>
          <w:lang w:val="en-US"/>
        </w:rPr>
        <w:t>LANGUAGES</w:t>
      </w:r>
    </w:p>
    <w:p xmlns:wp14="http://schemas.microsoft.com/office/word/2010/wordml" w:rsidR="00524F21" w:rsidP="00524F21" w:rsidRDefault="00524F21" w14:paraId="19E73D24" wp14:textId="77777777">
      <w:pPr>
        <w:pStyle w:val="Listepuces"/>
        <w:rPr>
          <w:sz w:val="24"/>
          <w:szCs w:val="24"/>
          <w:lang w:val="en-US"/>
        </w:rPr>
      </w:pPr>
      <w:r w:rsidRPr="04150F33" w:rsidR="00524F21">
        <w:rPr>
          <w:sz w:val="24"/>
          <w:szCs w:val="24"/>
          <w:lang w:val="en-US"/>
        </w:rPr>
        <w:t xml:space="preserve">Wolof </w:t>
      </w:r>
      <w:r w:rsidRPr="04150F33" w:rsidR="00524F21">
        <w:rPr>
          <w:sz w:val="24"/>
          <w:szCs w:val="24"/>
          <w:lang w:val="en-US"/>
        </w:rPr>
        <w:t>–</w:t>
      </w:r>
      <w:r w:rsidRPr="04150F33" w:rsidR="00524F21">
        <w:rPr>
          <w:sz w:val="24"/>
          <w:szCs w:val="24"/>
          <w:lang w:val="en-US"/>
        </w:rPr>
        <w:t xml:space="preserve"> First Language</w:t>
      </w:r>
    </w:p>
    <w:p xmlns:wp14="http://schemas.microsoft.com/office/word/2010/wordml" w:rsidR="00524F21" w:rsidP="00524F21" w:rsidRDefault="00524F21" w14:paraId="7FCF1748" wp14:textId="77777777">
      <w:pPr>
        <w:pStyle w:val="Listepuces"/>
        <w:rPr>
          <w:sz w:val="24"/>
          <w:szCs w:val="24"/>
          <w:lang w:val="en-US"/>
        </w:rPr>
      </w:pPr>
      <w:r w:rsidRPr="04150F33" w:rsidR="00524F21">
        <w:rPr>
          <w:sz w:val="24"/>
          <w:szCs w:val="24"/>
          <w:lang w:val="en-US"/>
        </w:rPr>
        <w:t xml:space="preserve">French </w:t>
      </w:r>
      <w:r w:rsidRPr="04150F33" w:rsidR="00524F21">
        <w:rPr>
          <w:sz w:val="24"/>
          <w:szCs w:val="24"/>
          <w:lang w:val="en-US"/>
        </w:rPr>
        <w:t>–</w:t>
      </w:r>
      <w:r w:rsidRPr="04150F33" w:rsidR="00524F21">
        <w:rPr>
          <w:sz w:val="24"/>
          <w:szCs w:val="24"/>
          <w:lang w:val="en-US"/>
        </w:rPr>
        <w:t xml:space="preserve"> Proficient</w:t>
      </w:r>
    </w:p>
    <w:p xmlns:wp14="http://schemas.microsoft.com/office/word/2010/wordml" w:rsidR="00524F21" w:rsidP="00524F21" w:rsidRDefault="00524F21" w14:paraId="3318ABF1" wp14:textId="1FE4A347">
      <w:pPr>
        <w:pStyle w:val="Listepuces"/>
        <w:rPr>
          <w:sz w:val="24"/>
          <w:szCs w:val="24"/>
          <w:lang w:val="en-US"/>
        </w:rPr>
      </w:pPr>
      <w:r w:rsidRPr="04150F33" w:rsidR="00524F21">
        <w:rPr>
          <w:sz w:val="24"/>
          <w:szCs w:val="24"/>
          <w:lang w:val="en-US"/>
        </w:rPr>
        <w:t xml:space="preserve">English </w:t>
      </w:r>
      <w:r w:rsidRPr="04150F33" w:rsidR="00524F21">
        <w:rPr>
          <w:sz w:val="24"/>
          <w:szCs w:val="24"/>
          <w:lang w:val="en-US"/>
        </w:rPr>
        <w:t>–</w:t>
      </w:r>
      <w:r w:rsidRPr="04150F33" w:rsidR="00524F21">
        <w:rPr>
          <w:sz w:val="24"/>
          <w:szCs w:val="24"/>
          <w:lang w:val="en-US"/>
        </w:rPr>
        <w:t xml:space="preserve"> B</w:t>
      </w:r>
      <w:r w:rsidRPr="04150F33" w:rsidR="7EC2C4FA">
        <w:rPr>
          <w:sz w:val="24"/>
          <w:szCs w:val="24"/>
          <w:lang w:val="en-US"/>
        </w:rPr>
        <w:t>1</w:t>
      </w:r>
    </w:p>
    <w:p xmlns:wp14="http://schemas.microsoft.com/office/word/2010/wordml" w:rsidRPr="00583C16" w:rsidR="00524F21" w:rsidP="00524F21" w:rsidRDefault="00524F21" w14:paraId="43F3C55A" wp14:textId="77777777">
      <w:pPr>
        <w:pStyle w:val="Listepuces"/>
        <w:rPr>
          <w:sz w:val="24"/>
          <w:szCs w:val="24"/>
          <w:lang w:val="en-US"/>
        </w:rPr>
      </w:pPr>
      <w:r w:rsidRPr="04150F33" w:rsidR="00524F21">
        <w:rPr>
          <w:sz w:val="24"/>
          <w:szCs w:val="24"/>
          <w:lang w:val="en-US"/>
        </w:rPr>
        <w:t xml:space="preserve">Arabic </w:t>
      </w:r>
      <w:r w:rsidRPr="04150F33" w:rsidR="00524F21">
        <w:rPr>
          <w:sz w:val="24"/>
          <w:szCs w:val="24"/>
          <w:lang w:val="en-US"/>
        </w:rPr>
        <w:t>–</w:t>
      </w:r>
      <w:r w:rsidRPr="04150F33" w:rsidR="00524F21">
        <w:rPr>
          <w:sz w:val="24"/>
          <w:szCs w:val="24"/>
          <w:lang w:val="en-US"/>
        </w:rPr>
        <w:t xml:space="preserve"> Elementary</w:t>
      </w:r>
    </w:p>
    <w:sectPr w:rsidRPr="00583C16" w:rsidR="00524F21">
      <w:headerReference w:type="default" r:id="rId14"/>
      <w:footerReference w:type="default" r:id="rId15"/>
      <w:headerReference w:type="first" r:id="rId16"/>
      <w:pgSz w:w="11907" w:h="16839" w:orient="portrait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A43AB" w:rsidRDefault="006A43AB" w14:paraId="66204FF1" wp14:textId="77777777">
      <w:r>
        <w:separator/>
      </w:r>
    </w:p>
  </w:endnote>
  <w:endnote w:type="continuationSeparator" w:id="0">
    <w:p xmlns:wp14="http://schemas.microsoft.com/office/word/2010/wordml" w:rsidR="006A43AB" w:rsidRDefault="006A43AB" w14:paraId="2DBF0D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726CF" w:rsidRDefault="00A40D0A" w14:paraId="2903CBC8" wp14:textId="77777777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A43AB" w:rsidRDefault="006A43AB" w14:paraId="680A4E5D" wp14:textId="77777777">
      <w:r>
        <w:separator/>
      </w:r>
    </w:p>
  </w:footnote>
  <w:footnote w:type="continuationSeparator" w:id="0">
    <w:p xmlns:wp14="http://schemas.microsoft.com/office/word/2010/wordml" w:rsidR="006A43AB" w:rsidRDefault="006A43AB" w14:paraId="1921983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B726CF" w:rsidRDefault="00A40D0A" w14:paraId="1358D855" wp14:textId="77777777">
    <w:r>
      <w:rPr>
        <w:noProof/>
        <w:lang w:val="cs-CZ" w:eastAsia="cs-CZ" w:bidi="ar-SA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1" locked="0" layoutInCell="1" allowOverlap="1" wp14:anchorId="3C50D9F1" wp14:editId="7777777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 w14:anchorId="6BC28C32">
            <v:shape id="Frame 1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spid="_x0000_s1026" fillcolor="#e3ab47" stroked="f" strokeweight="1pt" path="m,l5013960,r,7205980l,7205980,,xm130564,130564r,6944852l4883396,7075416r,-6944852l130564,130564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w14:anchorId="0F067961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B726CF" w:rsidRDefault="00A40D0A" w14:paraId="6D7F2EF2" wp14:textId="77777777">
    <w:r>
      <w:rPr>
        <w:noProof/>
        <w:lang w:val="cs-CZ" w:eastAsia="cs-CZ" w:bidi="ar-SA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3360" behindDoc="1" locked="0" layoutInCell="1" allowOverlap="1" wp14:anchorId="4026ED21" wp14:editId="77777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oupe 4" title="Cadre de page avec ongle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Cadre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e lib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726CF" w:rsidRDefault="00B726CF" w14:paraId="6B62F1B3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 w14:anchorId="00E928FC">
            <v:group id="Groupe 4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alt="Titre : Cadre de page avec onglet" coordsize="73152,96012" coordorigin="1333" o:spid="_x0000_s1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">
              <v:shape id="Cadre 5" style="position:absolute;left:1333;width:73152;height:96012;visibility:visible;mso-wrap-style:square;v-text-anchor:middle" coordsize="7315200,9601200" o:spid="_x0000_s1035" fillcolor="#e3ab47 [3204]" stroked="f" strokeweight="1pt" path="m,l7315200,r,9601200l,9601200,,xm190488,190488r,9220224l7124712,9410712r,-9220224l190488,190488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e libre 8" style="position:absolute;left:2286;top:4286;width:3581;height:8020;visibility:visible;mso-wrap-style:square;v-text-anchor:top" coordsize="240,528" o:spid="_x0000_s1036" fillcolor="black [3213]" stroked="f" strokeweight="0" o:spt="100" adj="-11796480,,5400" path="m2,l169,r71,246l169,480r-110,l59,528,,480r2,l2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>
                <v:stroke joinstyle="round"/>
                <v:formulas/>
                <v:path textboxrect="0,0,240,528" arrowok="t" o:connecttype="custom" o:connectlocs="2985,0;252190,0;358140,373661;252190,729095;88043,729095;88043,802005;0,729095;2985,729095;2985,0" o:connectangles="0,0,0,0,0,0,0,0,0"/>
                <v:textbox>
                  <w:txbxContent>
                    <w:p w:rsidR="00B726CF" w:rsidRDefault="00B726CF" w14:paraId="02F2C34E" wp14:textId="7777777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5374D35"/>
    <w:multiLevelType w:val="multilevel"/>
    <w:tmpl w:val="4ACC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0C387237"/>
    <w:multiLevelType w:val="multilevel"/>
    <w:tmpl w:val="0A2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0C710D24"/>
    <w:multiLevelType w:val="multilevel"/>
    <w:tmpl w:val="B056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0E2003F4"/>
    <w:multiLevelType w:val="multilevel"/>
    <w:tmpl w:val="BD52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110C32FC"/>
    <w:multiLevelType w:val="multilevel"/>
    <w:tmpl w:val="4684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1CC72627"/>
    <w:multiLevelType w:val="multilevel"/>
    <w:tmpl w:val="B118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D9D1336"/>
    <w:multiLevelType w:val="multilevel"/>
    <w:tmpl w:val="6158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54416C3"/>
    <w:multiLevelType w:val="hybridMultilevel"/>
    <w:tmpl w:val="1884BEFA"/>
    <w:lvl w:ilvl="0">
      <w:start w:val="1"/>
      <w:numFmt w:val="bullet"/>
      <w:pStyle w:val="Listepuces"/>
      <w:lvlText w:val=""/>
      <w:lvlJc w:val="left"/>
      <w:pPr>
        <w:tabs>
          <w:tab w:val="num" w:pos="216"/>
        </w:tabs>
        <w:ind w:left="216" w:hanging="216"/>
      </w:pPr>
      <w:rPr>
        <w:rFonts w:hint="default" w:ascii="Wingdings" w:hAnsi="Wingdings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58D6F49"/>
    <w:multiLevelType w:val="multilevel"/>
    <w:tmpl w:val="1B4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5F9342B"/>
    <w:multiLevelType w:val="multilevel"/>
    <w:tmpl w:val="226E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750047B"/>
    <w:multiLevelType w:val="multilevel"/>
    <w:tmpl w:val="010C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DB56FD3"/>
    <w:multiLevelType w:val="multilevel"/>
    <w:tmpl w:val="7CB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581D15E5"/>
    <w:multiLevelType w:val="multilevel"/>
    <w:tmpl w:val="5E7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46A7E0A"/>
    <w:multiLevelType w:val="multilevel"/>
    <w:tmpl w:val="40C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65454655"/>
    <w:multiLevelType w:val="hybridMultilevel"/>
    <w:tmpl w:val="7AB01E5C"/>
    <w:lvl w:ilvl="0" w:tplc="14FA4362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77774"/>
    <w:multiLevelType w:val="multilevel"/>
    <w:tmpl w:val="C9C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79A15F88"/>
    <w:multiLevelType w:val="multilevel"/>
    <w:tmpl w:val="56E8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17"/>
  </w:num>
  <w:num w:numId="15">
    <w:abstractNumId w:val="24"/>
  </w:num>
  <w:num w:numId="16">
    <w:abstractNumId w:val="10"/>
  </w:num>
  <w:num w:numId="17">
    <w:abstractNumId w:val="12"/>
  </w:num>
  <w:num w:numId="18">
    <w:abstractNumId w:val="26"/>
  </w:num>
  <w:num w:numId="19">
    <w:abstractNumId w:val="21"/>
  </w:num>
  <w:num w:numId="20">
    <w:abstractNumId w:val="22"/>
  </w:num>
  <w:num w:numId="21">
    <w:abstractNumId w:val="16"/>
  </w:num>
  <w:num w:numId="22">
    <w:abstractNumId w:val="11"/>
  </w:num>
  <w:num w:numId="23">
    <w:abstractNumId w:val="20"/>
  </w:num>
  <w:num w:numId="24">
    <w:abstractNumId w:val="23"/>
  </w:num>
  <w:num w:numId="25">
    <w:abstractNumId w:val="13"/>
  </w:num>
  <w:num w:numId="26">
    <w:abstractNumId w:val="19"/>
  </w:num>
  <w:num w:numId="27">
    <w:abstractNumId w:val="27"/>
  </w:num>
  <w:num w:numId="28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4"/>
  <w:attachedTemplate r:id="rId1"/>
  <w:trackRevisions w:val="false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60"/>
    <w:rsid w:val="00027F62"/>
    <w:rsid w:val="000B5F17"/>
    <w:rsid w:val="000E5341"/>
    <w:rsid w:val="001A2AF9"/>
    <w:rsid w:val="001B086B"/>
    <w:rsid w:val="002678D1"/>
    <w:rsid w:val="00283818"/>
    <w:rsid w:val="00340FBA"/>
    <w:rsid w:val="00346C0F"/>
    <w:rsid w:val="003A1B0F"/>
    <w:rsid w:val="003C6D7F"/>
    <w:rsid w:val="003F10E5"/>
    <w:rsid w:val="00403E88"/>
    <w:rsid w:val="00493793"/>
    <w:rsid w:val="004F2B55"/>
    <w:rsid w:val="004F690A"/>
    <w:rsid w:val="00524F21"/>
    <w:rsid w:val="00583C16"/>
    <w:rsid w:val="005B4266"/>
    <w:rsid w:val="005C5AF4"/>
    <w:rsid w:val="00631D86"/>
    <w:rsid w:val="0065367C"/>
    <w:rsid w:val="006A43AB"/>
    <w:rsid w:val="006D1E49"/>
    <w:rsid w:val="00735FE1"/>
    <w:rsid w:val="0080143F"/>
    <w:rsid w:val="0086048D"/>
    <w:rsid w:val="008A32EE"/>
    <w:rsid w:val="008C2CC1"/>
    <w:rsid w:val="009D11F8"/>
    <w:rsid w:val="00A40D0A"/>
    <w:rsid w:val="00B0774F"/>
    <w:rsid w:val="00B12E55"/>
    <w:rsid w:val="00B726CF"/>
    <w:rsid w:val="00C75006"/>
    <w:rsid w:val="00CA0815"/>
    <w:rsid w:val="00CC2C7A"/>
    <w:rsid w:val="00DD584A"/>
    <w:rsid w:val="00DE0637"/>
    <w:rsid w:val="00E0151B"/>
    <w:rsid w:val="00E12CE7"/>
    <w:rsid w:val="00E42560"/>
    <w:rsid w:val="00E45EA2"/>
    <w:rsid w:val="00EB3208"/>
    <w:rsid w:val="00ED37CB"/>
    <w:rsid w:val="00F022FE"/>
    <w:rsid w:val="00FB2ECE"/>
    <w:rsid w:val="01299335"/>
    <w:rsid w:val="01D47F77"/>
    <w:rsid w:val="02F8AF74"/>
    <w:rsid w:val="0338EB9E"/>
    <w:rsid w:val="037F013C"/>
    <w:rsid w:val="04150F33"/>
    <w:rsid w:val="04ADE59B"/>
    <w:rsid w:val="053E7600"/>
    <w:rsid w:val="05E53324"/>
    <w:rsid w:val="0C37C076"/>
    <w:rsid w:val="0E19EB3D"/>
    <w:rsid w:val="0E5B20D5"/>
    <w:rsid w:val="0F15C162"/>
    <w:rsid w:val="106EEAC8"/>
    <w:rsid w:val="10E71CC1"/>
    <w:rsid w:val="11409619"/>
    <w:rsid w:val="1187D51C"/>
    <w:rsid w:val="123676EA"/>
    <w:rsid w:val="17162DAE"/>
    <w:rsid w:val="17ED4422"/>
    <w:rsid w:val="217EA088"/>
    <w:rsid w:val="227FC493"/>
    <w:rsid w:val="2397C05A"/>
    <w:rsid w:val="241CC338"/>
    <w:rsid w:val="24E70B67"/>
    <w:rsid w:val="26764417"/>
    <w:rsid w:val="270FF755"/>
    <w:rsid w:val="286BA17E"/>
    <w:rsid w:val="28ABC7B6"/>
    <w:rsid w:val="28AEF97C"/>
    <w:rsid w:val="2B720B7F"/>
    <w:rsid w:val="2B896F67"/>
    <w:rsid w:val="2E4F19C5"/>
    <w:rsid w:val="2E9A36D7"/>
    <w:rsid w:val="2EDDFED6"/>
    <w:rsid w:val="30FCD741"/>
    <w:rsid w:val="331A918D"/>
    <w:rsid w:val="33DC1581"/>
    <w:rsid w:val="34C1D422"/>
    <w:rsid w:val="36804358"/>
    <w:rsid w:val="3768AC14"/>
    <w:rsid w:val="3854E9A8"/>
    <w:rsid w:val="3BF7AD9C"/>
    <w:rsid w:val="3CD0343F"/>
    <w:rsid w:val="3DC218CB"/>
    <w:rsid w:val="3E2D046B"/>
    <w:rsid w:val="3F32155B"/>
    <w:rsid w:val="43224223"/>
    <w:rsid w:val="449EA284"/>
    <w:rsid w:val="472E35D8"/>
    <w:rsid w:val="49FDC8F5"/>
    <w:rsid w:val="4B4B3260"/>
    <w:rsid w:val="4BE9D5C7"/>
    <w:rsid w:val="4DEAC22A"/>
    <w:rsid w:val="4E04EC5B"/>
    <w:rsid w:val="541E5D42"/>
    <w:rsid w:val="54D93BFC"/>
    <w:rsid w:val="54DDF769"/>
    <w:rsid w:val="57C3B96A"/>
    <w:rsid w:val="5879CFB0"/>
    <w:rsid w:val="5F057C6A"/>
    <w:rsid w:val="5F1D5D89"/>
    <w:rsid w:val="602909FE"/>
    <w:rsid w:val="60F32803"/>
    <w:rsid w:val="61969BB1"/>
    <w:rsid w:val="628EF9CF"/>
    <w:rsid w:val="63CEEE92"/>
    <w:rsid w:val="67F7E3B1"/>
    <w:rsid w:val="68A14AF7"/>
    <w:rsid w:val="6AB286BA"/>
    <w:rsid w:val="6AB9B718"/>
    <w:rsid w:val="6CCCAEAC"/>
    <w:rsid w:val="6EC34F6F"/>
    <w:rsid w:val="725AFBAB"/>
    <w:rsid w:val="72AE356B"/>
    <w:rsid w:val="75896E23"/>
    <w:rsid w:val="75EB03DA"/>
    <w:rsid w:val="7896F151"/>
    <w:rsid w:val="78B3A583"/>
    <w:rsid w:val="78FA404B"/>
    <w:rsid w:val="79275D17"/>
    <w:rsid w:val="7A1DFE3B"/>
    <w:rsid w:val="7B06C5EB"/>
    <w:rsid w:val="7C59B380"/>
    <w:rsid w:val="7CAEB3B1"/>
    <w:rsid w:val="7EA610B3"/>
    <w:rsid w:val="7EC2C4FA"/>
    <w:rsid w:val="7EFDB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8218B5"/>
  <w15:chartTrackingRefBased/>
  <w15:docId w15:val="{244BB59E-F429-964E-9128-9C9C0640CA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7F7F7F" w:themeColor="text1" w:themeTint="80"/>
        <w:lang w:val="fr-FR" w:eastAsia="ja-JP" w:bidi="fr-FR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D11F8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top w:val="single" w:color="262626" w:themeColor="text1" w:themeTint="D9" w:sz="24" w:space="5"/>
        <w:bottom w:val="single" w:color="7F7F7F" w:themeColor="text1" w:themeTint="80" w:sz="8" w:space="5"/>
      </w:pBdr>
      <w:spacing w:before="240" w:after="160" w:line="240" w:lineRule="auto"/>
      <w:outlineLvl w:val="0"/>
    </w:pPr>
    <w:rPr>
      <w:rFonts w:asciiTheme="majorHAnsi" w:hAnsiTheme="majorHAnsi" w:eastAsiaTheme="majorEastAsia" w:cstheme="majorBidi"/>
      <w:b/>
      <w:caps/>
      <w:color w:val="0E0B05" w:themeColor="text2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E0B05" w:themeColor="text2"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E0B05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Cs/>
      <w:color w:val="0E0B05" w:themeColor="text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aps/>
      <w:color w:val="0E0B05" w:themeColor="text2"/>
      <w:sz w:val="1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0E0B05" w:themeColor="text2"/>
      <w:sz w:val="18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Cs/>
      <w:color w:val="0E0B05" w:themeColor="text2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0E0B05" w:themeColor="text2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iCs/>
      <w:color w:val="0E0B05" w:themeColor="text2"/>
      <w:sz w:val="16"/>
      <w:szCs w:val="21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caps/>
      <w:color w:val="0E0B05" w:themeColor="text2"/>
      <w:sz w:val="24"/>
      <w:szCs w:val="32"/>
    </w:rPr>
  </w:style>
  <w:style w:type="paragraph" w:styleId="Coordonnes" w:customStyle="1">
    <w:name w:val="Coordonnées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120" w:line="192" w:lineRule="auto"/>
      <w:contextualSpacing/>
    </w:pPr>
    <w:rPr>
      <w:rFonts w:asciiTheme="majorHAnsi" w:hAnsiTheme="majorHAnsi" w:eastAsiaTheme="majorEastAsia" w:cstheme="majorBidi"/>
      <w:b/>
      <w:caps/>
      <w:color w:val="000000" w:themeColor="text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 w:eastAsiaTheme="minorEastAsia"/>
      <w:spacing w:val="15"/>
      <w:sz w:val="24"/>
      <w:szCs w:val="22"/>
    </w:rPr>
  </w:style>
  <w:style w:type="paragraph" w:styleId="Listepuc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iCs/>
      <w:color w:val="0E0B05" w:themeColor="text2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b/>
      <w:caps/>
      <w:color w:val="0E0B05" w:themeColor="text2"/>
      <w:sz w:val="18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Cs/>
      <w:color w:val="0E0B05" w:themeColor="text2"/>
      <w:sz w:val="18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color w:val="0E0B05" w:themeColor="text2"/>
      <w:sz w:val="18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0E0B05" w:themeColor="text2"/>
      <w:sz w:val="18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iCs/>
      <w:color w:val="0E0B05" w:themeColor="text2"/>
      <w:sz w:val="16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color="auto" w:sz="0" w:space="0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styleId="PieddepageCar" w:customStyle="1">
    <w:name w:val="Pied de page Car"/>
    <w:basedOn w:val="Policepardfaut"/>
    <w:link w:val="Pieddepage"/>
    <w:uiPriority w:val="99"/>
    <w:rPr>
      <w:color w:val="0E0B05" w:themeColor="text2"/>
      <w:sz w:val="24"/>
    </w:rPr>
  </w:style>
  <w:style w:type="character" w:styleId="Sous-titreCar" w:customStyle="1">
    <w:name w:val="Sous-titre Car"/>
    <w:basedOn w:val="Policepardfaut"/>
    <w:link w:val="Sous-titre"/>
    <w:uiPriority w:val="11"/>
    <w:semiHidden/>
    <w:rPr>
      <w:rFonts w:asciiTheme="majorHAnsi" w:hAnsiTheme="majorHAnsi" w:eastAsiaTheme="minorEastAsia"/>
      <w:spacing w:val="15"/>
      <w:sz w:val="24"/>
      <w:szCs w:val="22"/>
    </w:rPr>
  </w:style>
  <w:style w:type="character" w:styleId="Accentuation">
    <w:name w:val="Emphasis"/>
    <w:basedOn w:val="Policepardfaut"/>
    <w:uiPriority w:val="20"/>
    <w:semiHidden/>
    <w:unhideWhenUsed/>
    <w:qFormat/>
    <w:rPr>
      <w:i w:val="0"/>
      <w:iCs/>
      <w:color w:val="E3AB47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styleId="CitationCar" w:customStyle="1">
    <w:name w:val="Citation Car"/>
    <w:basedOn w:val="Policepardfaut"/>
    <w:link w:val="Citation"/>
    <w:uiPriority w:val="29"/>
    <w:semiHidden/>
    <w:rPr>
      <w:iCs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styleId="CitationintenseCar" w:customStyle="1">
    <w:name w:val="Citation intense Car"/>
    <w:basedOn w:val="Policepardfaut"/>
    <w:link w:val="Citationintense"/>
    <w:uiPriority w:val="30"/>
    <w:semiHidden/>
    <w:rPr>
      <w:b/>
      <w:iCs/>
      <w:color w:val="262626" w:themeColor="text1" w:themeTint="D9"/>
      <w:sz w:val="26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agraphedeliste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itreTR">
    <w:name w:val="toa heading"/>
    <w:basedOn w:val="Normal"/>
    <w:next w:val="Normal"/>
    <w:uiPriority w:val="99"/>
    <w:semiHidden/>
    <w:unhideWhenUsed/>
    <w:pPr>
      <w:pBdr>
        <w:top w:val="single" w:color="auto" w:sz="24" w:space="5"/>
        <w:bottom w:val="single" w:color="auto" w:sz="4" w:space="5"/>
      </w:pBd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styleId="Nom" w:customStyle="1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styleId="TitreCar" w:customStyle="1">
    <w:name w:val="Titre Car"/>
    <w:basedOn w:val="Policepardfaut"/>
    <w:link w:val="Titre"/>
    <w:uiPriority w:val="10"/>
    <w:semiHidden/>
    <w:rPr>
      <w:rFonts w:asciiTheme="majorHAnsi" w:hAnsiTheme="majorHAnsi" w:eastAsiaTheme="majorEastAsia" w:cstheme="majorBidi"/>
      <w:b/>
      <w:caps/>
      <w:color w:val="000000" w:themeColor="text1"/>
      <w:kern w:val="28"/>
      <w:sz w:val="70"/>
      <w:szCs w:val="56"/>
    </w:rPr>
  </w:style>
  <w:style w:type="character" w:styleId="Titre2Car" w:customStyle="1">
    <w:name w:val="Titre 2 Car"/>
    <w:basedOn w:val="Policepardfaut"/>
    <w:link w:val="Titre2"/>
    <w:uiPriority w:val="9"/>
    <w:semiHidden/>
    <w:rPr>
      <w:rFonts w:asciiTheme="majorHAnsi" w:hAnsiTheme="majorHAnsi" w:eastAsiaTheme="majorEastAsia" w:cstheme="majorBidi"/>
      <w:color w:val="0E0B05" w:themeColor="text2"/>
      <w:sz w:val="22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0"/>
    <w:qFormat/>
    <w:pPr>
      <w:numPr>
        <w:numId w:val="13"/>
      </w:numPr>
    </w:p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styleId="DateCar" w:customStyle="1">
    <w:name w:val="Date Car"/>
    <w:basedOn w:val="Policepardfaut"/>
    <w:link w:val="Date"/>
    <w:uiPriority w:val="99"/>
    <w:semiHidden/>
    <w:rPr>
      <w:color w:val="0E0B05" w:themeColor="text2"/>
      <w:sz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styleId="SalutationsCar" w:customStyle="1">
    <w:name w:val="Salutations Car"/>
    <w:basedOn w:val="Policepardfaut"/>
    <w:link w:val="Salutations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styleId="SignatureCar" w:customStyle="1">
    <w:name w:val="Signature Car"/>
    <w:basedOn w:val="Policepardfaut"/>
    <w:link w:val="Signature"/>
    <w:uiPriority w:val="99"/>
    <w:semiHidden/>
    <w:rPr>
      <w:color w:val="0E0B05" w:themeColor="text2"/>
    </w:rPr>
  </w:style>
  <w:style w:type="character" w:styleId="Lienhypertexte">
    <w:name w:val="Hyperlink"/>
    <w:basedOn w:val="Policepardfaut"/>
    <w:uiPriority w:val="99"/>
    <w:unhideWhenUsed/>
    <w:rsid w:val="00E42560"/>
    <w:rPr>
      <w:color w:val="53C3C7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2560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83818"/>
    <w:rPr>
      <w:color w:val="846B8E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D86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631D86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13923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953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0214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778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250769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529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86119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42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113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6215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51315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938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75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00428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7742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59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93143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154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918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421530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5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46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5750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386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899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1036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129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15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41725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6635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10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480865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6393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39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64405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425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31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327030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141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0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38954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97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93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31764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546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87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97519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2879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288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91520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248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24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98553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708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3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44171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4879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95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04801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595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235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929318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2546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9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558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7432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6787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721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70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53191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10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4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505559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662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41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97530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803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294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664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44083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5117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8605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3389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48116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45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7953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4884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96645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202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296887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382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983324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0661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3489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2156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32874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5418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03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73049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9636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89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215057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9053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33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17898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118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46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52303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2066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9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21466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452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31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29121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831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57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63495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44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507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959416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3631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47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66077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580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9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30880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3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8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68535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366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571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72770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059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22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98315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8529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8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92657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1409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96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69206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3538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09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24358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7114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95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18355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995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75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290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1366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4330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948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57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360282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140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81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789850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2756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46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65809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0669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46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649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1185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0930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452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17261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0234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29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ryhow99@gmail.com" TargetMode="External" Id="rId8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hyperlink" Target="https://my-portfolio-two-steel-20.vercel.app/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s://www.linkedin.com/in/mouhammadouod/" TargetMode="External" Id="rId9" /><Relationship Type="http://schemas.openxmlformats.org/officeDocument/2006/relationships/header" Target="header1.xml" Id="rId14" /><Relationship Type="http://schemas.openxmlformats.org/officeDocument/2006/relationships/hyperlink" Target="mailto:benilayegueye@gmail.com" TargetMode="External" Id="R949e0875852847a1" /><Relationship Type="http://schemas.openxmlformats.org/officeDocument/2006/relationships/hyperlink" Target="https://bit.ly/3IIUtuh" TargetMode="External" Id="R1759dc9d5ac1431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Library/Containers/com.microsoft.Word/Data/Library/Application%20Support/Microsoft/Office/16.0/DTS/fr-FR%7bAEEFC970-408A-9F41-8B96-85279BEBFBDF%7d/%7b8E918788-8456-5D49-A71A-9385B1C84694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B1E4873B257345AADA573FA7F09D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873622-9E44-3447-99D0-89E8A40B7ABB}"/>
      </w:docPartPr>
      <w:docPartBody>
        <w:p w:rsidR="00966E33" w:rsidRDefault="008D3FF8">
          <w:pPr>
            <w:pStyle w:val="CEB1E4873B257345AADA573FA7F09D71"/>
          </w:pPr>
          <w:r w:rsidRPr="00CA0815"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epuc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69"/>
    <w:rsid w:val="001B2467"/>
    <w:rsid w:val="002E6209"/>
    <w:rsid w:val="008469BD"/>
    <w:rsid w:val="008D3FF8"/>
    <w:rsid w:val="00966E33"/>
    <w:rsid w:val="00AA407D"/>
    <w:rsid w:val="00AC4469"/>
    <w:rsid w:val="00AE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SN" w:eastAsia="fr-S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8195210D4CC934FAA3C59E0D77D73AB">
    <w:name w:val="08195210D4CC934FAA3C59E0D77D73AB"/>
  </w:style>
  <w:style w:type="paragraph" w:customStyle="1" w:styleId="6E637E820DED604D9BD91A571AD19AFC">
    <w:name w:val="6E637E820DED604D9BD91A571AD19AFC"/>
  </w:style>
  <w:style w:type="paragraph" w:customStyle="1" w:styleId="BE319B79F20E9F45B04C148CBAAC6099">
    <w:name w:val="BE319B79F20E9F45B04C148CBAAC6099"/>
  </w:style>
  <w:style w:type="paragraph" w:customStyle="1" w:styleId="5D84BC05DB1EAC46B7DCC3F1A5ACC079">
    <w:name w:val="5D84BC05DB1EAC46B7DCC3F1A5ACC079"/>
  </w:style>
  <w:style w:type="paragraph" w:customStyle="1" w:styleId="CEB1E4873B257345AADA573FA7F09D71">
    <w:name w:val="CEB1E4873B257345AADA573FA7F09D71"/>
  </w:style>
  <w:style w:type="paragraph" w:customStyle="1" w:styleId="E73C03CF83182A4A838D69DBC93CC565">
    <w:name w:val="E73C03CF83182A4A838D69DBC93CC565"/>
  </w:style>
  <w:style w:type="paragraph" w:customStyle="1" w:styleId="FE417192F500DD4A8F32BCD21EDD29AD">
    <w:name w:val="FE417192F500DD4A8F32BCD21EDD29AD"/>
  </w:style>
  <w:style w:type="paragraph" w:styleId="Listepuc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fr-FR" w:eastAsia="ja-JP" w:bidi="fr-FR"/>
    </w:rPr>
  </w:style>
  <w:style w:type="paragraph" w:customStyle="1" w:styleId="6522FA2F78D243408D4D3720957B543F">
    <w:name w:val="6522FA2F78D243408D4D3720957B543F"/>
  </w:style>
  <w:style w:type="paragraph" w:customStyle="1" w:styleId="39960DB917E0E54E875CA99D1C0D36A3">
    <w:name w:val="39960DB917E0E54E875CA99D1C0D36A3"/>
  </w:style>
  <w:style w:type="paragraph" w:customStyle="1" w:styleId="6CB36AA83CD2924283E7C815A7228352">
    <w:name w:val="6CB36AA83CD2924283E7C815A7228352"/>
  </w:style>
  <w:style w:type="paragraph" w:customStyle="1" w:styleId="EBF72ADE9B468E48BBAC4ED2B4FFEC4D">
    <w:name w:val="EBF72ADE9B468E48BBAC4ED2B4FFEC4D"/>
  </w:style>
  <w:style w:type="paragraph" w:customStyle="1" w:styleId="5A4FCF3708EC6A43B1006814ED2CCD1A">
    <w:name w:val="5A4FCF3708EC6A43B1006814ED2CCD1A"/>
  </w:style>
  <w:style w:type="paragraph" w:customStyle="1" w:styleId="7AEA8F7AC258A647B62AFE39C2264151">
    <w:name w:val="7AEA8F7AC258A647B62AFE39C2264151"/>
    <w:rsid w:val="00AC4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A9D00-CD3C-1C4D-9DBB-0038E91DE8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{8E918788-8456-5D49-A71A-9385B1C84694}tf10002074.dotx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Utilisateur Microsoft Office</dc:creator>
  <keywords/>
  <dc:description/>
  <lastModifiedBy>Mouhammadou Oury</lastModifiedBy>
  <revision>4</revision>
  <lastPrinted>2023-03-11T21:59:00.0000000Z</lastPrinted>
  <dcterms:created xsi:type="dcterms:W3CDTF">2023-08-16T14:55:00.0000000Z</dcterms:created>
  <dcterms:modified xsi:type="dcterms:W3CDTF">2024-05-26T17:35:02.7075644Z</dcterms:modified>
</coreProperties>
</file>